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8B68" w14:textId="36B4E44E" w:rsidR="003309E1" w:rsidRPr="003309E1" w:rsidRDefault="00827E47" w:rsidP="003309E1">
      <w:pPr>
        <w:rPr>
          <w:rFonts w:asciiTheme="majorHAnsi" w:eastAsiaTheme="majorEastAsia" w:hAnsiTheme="majorHAnsi" w:cstheme="majorBidi"/>
          <w:color w:val="1E5155" w:themeColor="text2"/>
          <w:spacing w:val="30"/>
          <w:kern w:val="28"/>
          <w:sz w:val="96"/>
          <w:szCs w:val="52"/>
        </w:rPr>
      </w:pPr>
      <w:r>
        <w:rPr>
          <w:rFonts w:asciiTheme="majorHAnsi" w:eastAsiaTheme="majorEastAsia" w:hAnsiTheme="majorHAnsi" w:cstheme="majorBidi"/>
          <w:i/>
          <w:iCs/>
          <w:color w:val="1E5155" w:themeColor="text2"/>
          <w:spacing w:val="30"/>
          <w:kern w:val="28"/>
          <w:sz w:val="96"/>
          <w:szCs w:val="52"/>
        </w:rPr>
        <w:t>Hash</w:t>
      </w:r>
      <w:r>
        <w:rPr>
          <w:rFonts w:asciiTheme="majorHAnsi" w:eastAsiaTheme="majorEastAsia" w:hAnsiTheme="majorHAnsi" w:cstheme="majorBidi"/>
          <w:i/>
          <w:iCs/>
          <w:color w:val="1E5155" w:themeColor="text2"/>
          <w:spacing w:val="30"/>
          <w:kern w:val="28"/>
          <w:sz w:val="96"/>
          <w:szCs w:val="52"/>
        </w:rPr>
        <w:br/>
        <w:t>Cracking</w:t>
      </w:r>
    </w:p>
    <w:p w14:paraId="1914D2AD" w14:textId="77777777" w:rsidR="00A41071" w:rsidRPr="00A41071" w:rsidRDefault="00A41071" w:rsidP="00A41071"/>
    <w:p w14:paraId="4EE2EBAC" w14:textId="234E740A" w:rsidR="003F09DC" w:rsidRPr="007E7A0B" w:rsidRDefault="00CC4120" w:rsidP="00234EA2">
      <w:pPr>
        <w:pStyle w:val="Subtitle"/>
        <w:jc w:val="right"/>
      </w:pPr>
      <w:r w:rsidRPr="00CC4120">
        <w:t>52093180</w:t>
      </w:r>
      <w:r w:rsidR="007E7A0B">
        <w:br/>
      </w:r>
      <w:r w:rsidR="00827E47">
        <w:t>CS4028</w:t>
      </w:r>
      <w:r w:rsidR="006365D0" w:rsidRPr="001E07C0">
        <w:t xml:space="preserve"> – Ass</w:t>
      </w:r>
      <w:r w:rsidR="00374F85">
        <w:t>essment</w:t>
      </w:r>
      <w:r w:rsidR="006365D0" w:rsidRPr="001E07C0">
        <w:t xml:space="preserve"> </w:t>
      </w:r>
      <w:r w:rsidR="00827E47">
        <w:t>1</w:t>
      </w:r>
      <w:r w:rsidR="007E7A0B">
        <w:br/>
      </w:r>
      <w:r w:rsidR="001E07C0" w:rsidRPr="001E07C0">
        <w:t>U</w:t>
      </w:r>
      <w:r w:rsidR="001E07C0">
        <w:t xml:space="preserve">niversity </w:t>
      </w:r>
      <w:r w:rsidR="001E07C0" w:rsidRPr="001E07C0">
        <w:t>o</w:t>
      </w:r>
      <w:r w:rsidR="001E07C0">
        <w:t>f Aberdeen</w:t>
      </w:r>
      <w:r w:rsidR="003F09DC">
        <w:rPr>
          <w:rFonts w:cstheme="minorHAnsi"/>
          <w:sz w:val="24"/>
        </w:rPr>
        <w:br w:type="page"/>
      </w:r>
    </w:p>
    <w:p w14:paraId="7278017E" w14:textId="77777777" w:rsidR="007E7A0B" w:rsidRDefault="007E7A0B" w:rsidP="007D114D">
      <w:pPr>
        <w:spacing w:line="276" w:lineRule="auto"/>
        <w:rPr>
          <w:rFonts w:cstheme="minorHAnsi"/>
          <w:sz w:val="24"/>
        </w:rPr>
        <w:sectPr w:rsidR="007E7A0B" w:rsidSect="00E648DD">
          <w:footerReference w:type="even" r:id="rId8"/>
          <w:footerReference w:type="default" r:id="rId9"/>
          <w:pgSz w:w="11906" w:h="16838"/>
          <w:pgMar w:top="1440" w:right="1440" w:bottom="1440" w:left="1440" w:header="709" w:footer="709" w:gutter="0"/>
          <w:cols w:space="708"/>
          <w:vAlign w:val="both"/>
          <w:titlePg/>
          <w:docGrid w:linePitch="360"/>
        </w:sectPr>
      </w:pPr>
    </w:p>
    <w:p w14:paraId="13449F73" w14:textId="0F4774C4" w:rsidR="000E0C23" w:rsidRDefault="005D34D5" w:rsidP="00E00781">
      <w:pPr>
        <w:pStyle w:val="Heading1"/>
      </w:pPr>
      <w:r>
        <w:lastRenderedPageBreak/>
        <w:t>Cracking Class</w:t>
      </w:r>
    </w:p>
    <w:p w14:paraId="41278C61" w14:textId="57F95527" w:rsidR="00037189" w:rsidRDefault="00037189" w:rsidP="005D34D5">
      <w:pPr>
        <w:pStyle w:val="Heading2"/>
      </w:pPr>
      <w:r>
        <w:t>Password Data Class</w:t>
      </w:r>
    </w:p>
    <w:p w14:paraId="39082956" w14:textId="3476F537" w:rsidR="00037189" w:rsidRPr="00037189" w:rsidRDefault="00037189" w:rsidP="00037189">
      <w:r>
        <w:t xml:space="preserve">When an instance of Cracking is initiated with an array of hashes, a </w:t>
      </w:r>
      <w:r w:rsidR="003D1347">
        <w:t xml:space="preserve">set </w:t>
      </w:r>
      <w:r w:rsidR="00F533CF">
        <w:t>called passwords</w:t>
      </w:r>
      <w:r>
        <w:t xml:space="preserve"> is created for the class comprising the hashes structured as Password data objects. Password objects have values for hash, salt, password, cracked, and attempts. When initiated only hash and possibly salt will hold a value.</w:t>
      </w:r>
      <w:r w:rsidR="00A7010C">
        <w:t xml:space="preserve"> Once </w:t>
      </w:r>
      <w:r w:rsidR="00DC0F65">
        <w:t xml:space="preserve">a hashes password is found </w:t>
      </w:r>
      <w:r w:rsidR="004A1521">
        <w:t>cracked will = True and the password and attempts value will be populated.</w:t>
      </w:r>
    </w:p>
    <w:p w14:paraId="00DE4114" w14:textId="248FF144" w:rsidR="00B05E47" w:rsidRDefault="00E00781" w:rsidP="005D34D5">
      <w:pPr>
        <w:pStyle w:val="Heading2"/>
      </w:pPr>
      <w:r>
        <w:t>_crack(</w:t>
      </w:r>
      <w:proofErr w:type="spellStart"/>
      <w:r>
        <w:t>passwordStream</w:t>
      </w:r>
      <w:proofErr w:type="spellEnd"/>
      <w:r>
        <w:t>):</w:t>
      </w:r>
    </w:p>
    <w:p w14:paraId="5E6BB7A7" w14:textId="173CFADF" w:rsidR="00E00781" w:rsidRDefault="00E00781" w:rsidP="00E00781">
      <w:r>
        <w:t xml:space="preserve">As the logic is much the same for Tasks </w:t>
      </w:r>
      <w:proofErr w:type="gramStart"/>
      <w:r>
        <w:t>1-3</w:t>
      </w:r>
      <w:proofErr w:type="gramEnd"/>
      <w:r>
        <w:t xml:space="preserve"> I created a function that could be passed a stream of passwords</w:t>
      </w:r>
      <w:r w:rsidR="00037189">
        <w:t xml:space="preserve"> </w:t>
      </w:r>
      <w:r w:rsidR="00481D0B">
        <w:t>that will then be</w:t>
      </w:r>
      <w:r w:rsidR="00AC1374">
        <w:t xml:space="preserve"> iteratively</w:t>
      </w:r>
      <w:r w:rsidR="00037189">
        <w:t xml:space="preserve"> hashed an</w:t>
      </w:r>
      <w:r w:rsidR="00EA4940">
        <w:t>d</w:t>
      </w:r>
      <w:r w:rsidR="00037189">
        <w:t xml:space="preserve"> compared against </w:t>
      </w:r>
      <w:r w:rsidR="00EB3441">
        <w:t xml:space="preserve">uncracked hashes in </w:t>
      </w:r>
      <w:r w:rsidR="00037189">
        <w:t>the passwords se</w:t>
      </w:r>
      <w:r w:rsidR="00060F0C">
        <w:t>t</w:t>
      </w:r>
      <w:r w:rsidR="00EA4940">
        <w:t xml:space="preserve">. If the </w:t>
      </w:r>
      <w:r w:rsidR="00060F0C">
        <w:t>uncracked hash</w:t>
      </w:r>
      <w:r w:rsidR="00304376">
        <w:t>es</w:t>
      </w:r>
      <w:r w:rsidR="00060F0C">
        <w:t xml:space="preserve"> </w:t>
      </w:r>
      <w:r w:rsidR="00304376">
        <w:t>are</w:t>
      </w:r>
      <w:r w:rsidR="00AC1374">
        <w:t xml:space="preserve"> salted</w:t>
      </w:r>
      <w:r w:rsidR="00EA4940">
        <w:t xml:space="preserve">, </w:t>
      </w:r>
      <w:r w:rsidR="00304376">
        <w:t xml:space="preserve">each password in the stream will be individually salted then hashed and compared to </w:t>
      </w:r>
      <w:r w:rsidR="00B2059F">
        <w:t>its corresponding uncracked salted hash.</w:t>
      </w:r>
    </w:p>
    <w:p w14:paraId="2F50185A" w14:textId="22CD863C" w:rsidR="00EA4940" w:rsidRPr="00F00A5E" w:rsidRDefault="00EA4940" w:rsidP="00E00781">
      <w:pPr>
        <w:rPr>
          <w:b/>
          <w:bCs/>
          <w:i/>
          <w:iCs/>
        </w:rPr>
      </w:pPr>
      <w:r w:rsidRPr="00F00A5E">
        <w:rPr>
          <w:b/>
          <w:bCs/>
          <w:i/>
          <w:iCs/>
        </w:rPr>
        <w:t>Explain</w:t>
      </w:r>
    </w:p>
    <w:p w14:paraId="088AD80E" w14:textId="6CF906EB" w:rsidR="00EA4940" w:rsidRDefault="00EA4940" w:rsidP="00E00781">
      <w:r>
        <w:t xml:space="preserve">This means if passwords are salted, rather than a password being hashed once, it will be hashed as many times as there is uncracked </w:t>
      </w:r>
      <w:proofErr w:type="gramStart"/>
      <w:r>
        <w:t>passwords</w:t>
      </w:r>
      <w:proofErr w:type="gramEnd"/>
    </w:p>
    <w:p w14:paraId="2D2A09FA" w14:textId="7FC0D60A" w:rsidR="00F40EA6" w:rsidRDefault="00F40EA6" w:rsidP="00F40EA6">
      <w:pPr>
        <w:pStyle w:val="Heading1"/>
      </w:pPr>
      <w:r>
        <w:t>Tasks</w:t>
      </w:r>
    </w:p>
    <w:p w14:paraId="6BD3B65F" w14:textId="3B539DD1" w:rsidR="00F40EA6" w:rsidRDefault="00F40EA6" w:rsidP="00F40EA6">
      <w:pPr>
        <w:pStyle w:val="Heading2"/>
      </w:pPr>
      <w:r>
        <w:t>Task 01</w:t>
      </w:r>
    </w:p>
    <w:p w14:paraId="7B9CEF92" w14:textId="6634D753" w:rsidR="00F40EA6" w:rsidRDefault="000C5767" w:rsidP="00F40EA6">
      <w:r w:rsidRPr="00902CD1">
        <w:rPr>
          <w:rStyle w:val="PlainTextChar"/>
        </w:rPr>
        <w:t xml:space="preserve">$python3 </w:t>
      </w:r>
      <w:r w:rsidR="00A64C60" w:rsidRPr="00902CD1">
        <w:rPr>
          <w:rStyle w:val="PlainTextChar"/>
        </w:rPr>
        <w:t xml:space="preserve">Task01.py </w:t>
      </w:r>
      <w:r w:rsidR="00665884" w:rsidRPr="00902CD1">
        <w:rPr>
          <w:rStyle w:val="PlainTextChar"/>
        </w:rPr>
        <w:t>“</w:t>
      </w:r>
      <w:r w:rsidR="00902CD1">
        <w:rPr>
          <w:rStyle w:val="PlainTextChar"/>
        </w:rPr>
        <w:t>.</w:t>
      </w:r>
      <w:r w:rsidR="00665884" w:rsidRPr="00902CD1">
        <w:rPr>
          <w:rStyle w:val="PlainTextChar"/>
        </w:rPr>
        <w:t>/hashes</w:t>
      </w:r>
      <w:r w:rsidRPr="00902CD1">
        <w:rPr>
          <w:rStyle w:val="PlainTextChar"/>
        </w:rPr>
        <w:t>/t1Hashes.txt”</w:t>
      </w:r>
      <w:r>
        <w:t xml:space="preserve"> </w:t>
      </w:r>
      <w:r w:rsidR="007E724F">
        <w:t xml:space="preserve">initiates Cracking </w:t>
      </w:r>
      <w:r w:rsidR="002521F2">
        <w:t xml:space="preserve">with </w:t>
      </w:r>
      <w:r w:rsidR="00920879">
        <w:t>inputted hashes</w:t>
      </w:r>
      <w:r w:rsidR="002521F2">
        <w:t xml:space="preserve"> </w:t>
      </w:r>
      <w:r w:rsidR="007E724F">
        <w:t xml:space="preserve">and calls </w:t>
      </w:r>
      <w:proofErr w:type="spellStart"/>
      <w:proofErr w:type="gramStart"/>
      <w:r w:rsidR="007E724F">
        <w:t>bruteForce</w:t>
      </w:r>
      <w:proofErr w:type="spellEnd"/>
      <w:r w:rsidR="007E724F">
        <w:t>(</w:t>
      </w:r>
      <w:proofErr w:type="gramEnd"/>
      <w:r w:rsidR="007E724F">
        <w:t>)</w:t>
      </w:r>
      <w:r w:rsidR="007A59CA">
        <w:t xml:space="preserve">. </w:t>
      </w:r>
      <w:proofErr w:type="spellStart"/>
      <w:proofErr w:type="gramStart"/>
      <w:r w:rsidR="009C331F">
        <w:t>BruteForce</w:t>
      </w:r>
      <w:proofErr w:type="spellEnd"/>
      <w:r w:rsidR="00E054B5">
        <w:t>(</w:t>
      </w:r>
      <w:proofErr w:type="gramEnd"/>
      <w:r w:rsidR="00E054B5">
        <w:t>)</w:t>
      </w:r>
      <w:r w:rsidR="009C331F">
        <w:t xml:space="preserve"> creates a password stream </w:t>
      </w:r>
      <w:proofErr w:type="spellStart"/>
      <w:r w:rsidR="00396F6E">
        <w:t>bruteForceSteam</w:t>
      </w:r>
      <w:proofErr w:type="spellEnd"/>
      <w:r w:rsidR="00396F6E">
        <w:t xml:space="preserve">() </w:t>
      </w:r>
      <w:r w:rsidR="003F47BB">
        <w:t>which yields</w:t>
      </w:r>
      <w:r w:rsidR="00896B01">
        <w:t xml:space="preserve"> </w:t>
      </w:r>
      <w:r w:rsidR="00DB700C">
        <w:t>rebase(</w:t>
      </w:r>
      <w:proofErr w:type="spellStart"/>
      <w:r w:rsidR="00CA7F66">
        <w:t>i</w:t>
      </w:r>
      <w:proofErr w:type="spellEnd"/>
      <w:r w:rsidR="00DB700C">
        <w:t>)</w:t>
      </w:r>
      <w:r w:rsidR="00616200">
        <w:t xml:space="preserve"> </w:t>
      </w:r>
      <w:r w:rsidR="00CA7F66">
        <w:t xml:space="preserve">with an </w:t>
      </w:r>
      <w:r w:rsidR="00896B01">
        <w:t xml:space="preserve">incrementing </w:t>
      </w:r>
      <w:proofErr w:type="spellStart"/>
      <w:r w:rsidR="00896B01">
        <w:t>i</w:t>
      </w:r>
      <w:proofErr w:type="spellEnd"/>
      <w:r w:rsidR="00896B01">
        <w:t xml:space="preserve"> </w:t>
      </w:r>
      <w:r w:rsidR="00CA7F66">
        <w:t xml:space="preserve">on </w:t>
      </w:r>
      <w:r w:rsidR="00616200">
        <w:t xml:space="preserve">each </w:t>
      </w:r>
      <w:r w:rsidR="00896B01">
        <w:t xml:space="preserve">call. </w:t>
      </w:r>
      <w:proofErr w:type="gramStart"/>
      <w:r w:rsidR="00896B01">
        <w:t>Rebase</w:t>
      </w:r>
      <w:r w:rsidR="003D1323">
        <w:t>(</w:t>
      </w:r>
      <w:proofErr w:type="gramEnd"/>
      <w:r w:rsidR="003D1323">
        <w:t>)</w:t>
      </w:r>
      <w:r w:rsidR="00896B01">
        <w:t xml:space="preserve"> </w:t>
      </w:r>
      <w:r w:rsidR="001D0AD9">
        <w:t>takes a base10 integer and converts it to the base of the provided alphabet</w:t>
      </w:r>
      <w:r w:rsidR="003D1323">
        <w:t xml:space="preserve"> -</w:t>
      </w:r>
      <w:r w:rsidR="001D0AD9">
        <w:t xml:space="preserve"> the default being </w:t>
      </w:r>
      <w:r w:rsidR="000A1731">
        <w:t>base36 comprising integers and lowercase characters</w:t>
      </w:r>
      <w:r w:rsidR="003F47BB">
        <w:t xml:space="preserve">. </w:t>
      </w:r>
      <w:proofErr w:type="spellStart"/>
      <w:proofErr w:type="gramStart"/>
      <w:r w:rsidR="000D5B7F">
        <w:t>bruteForceSteam</w:t>
      </w:r>
      <w:proofErr w:type="spellEnd"/>
      <w:r w:rsidR="000D5B7F">
        <w:t>(</w:t>
      </w:r>
      <w:proofErr w:type="gramEnd"/>
      <w:r w:rsidR="000D5B7F">
        <w:t xml:space="preserve">) </w:t>
      </w:r>
      <w:r w:rsidR="005E35FB">
        <w:t>is passed to _cracker</w:t>
      </w:r>
      <w:r w:rsidR="00E5674D">
        <w:t xml:space="preserve">() which then </w:t>
      </w:r>
      <w:r w:rsidR="001965AC">
        <w:t>iterates through all natural number</w:t>
      </w:r>
      <w:r w:rsidR="005F5BEA">
        <w:t xml:space="preserve"> in base36</w:t>
      </w:r>
      <w:r w:rsidR="001965AC">
        <w:t xml:space="preserve"> until the </w:t>
      </w:r>
      <w:r w:rsidR="00AB0548">
        <w:t>input hashes are cracked</w:t>
      </w:r>
      <w:r w:rsidR="003505FE">
        <w:t xml:space="preserve">. </w:t>
      </w:r>
      <w:r w:rsidR="009E00CD">
        <w:t xml:space="preserve">The list of </w:t>
      </w:r>
      <w:r w:rsidR="00ED751F">
        <w:t xml:space="preserve">cracked </w:t>
      </w:r>
      <w:r w:rsidR="009E00CD">
        <w:t>password</w:t>
      </w:r>
      <w:r w:rsidR="00640A7C">
        <w:t>s</w:t>
      </w:r>
      <w:r w:rsidR="009E00CD">
        <w:t xml:space="preserve"> is then output</w:t>
      </w:r>
      <w:r w:rsidR="00ED751F">
        <w:t>.</w:t>
      </w:r>
      <w:r w:rsidR="00355E42">
        <w:t xml:space="preserve"> As </w:t>
      </w:r>
      <w:r w:rsidR="00147C55">
        <w:t xml:space="preserve">attempted passwords are never repeated, </w:t>
      </w:r>
      <w:r w:rsidR="00CA429C">
        <w:t>they’re hashes are not stored.</w:t>
      </w:r>
    </w:p>
    <w:p w14:paraId="5D6E3BBD" w14:textId="77A54A24" w:rsidR="00F40EA6" w:rsidRDefault="00F40EA6" w:rsidP="00F40EA6">
      <w:pPr>
        <w:pStyle w:val="Heading2"/>
      </w:pPr>
      <w:r>
        <w:t>Task 02</w:t>
      </w:r>
    </w:p>
    <w:p w14:paraId="5A21E76B" w14:textId="5A2ABEEC" w:rsidR="00F40EA6" w:rsidRDefault="00A83663" w:rsidP="00F40EA6">
      <w:r w:rsidRPr="00902CD1">
        <w:rPr>
          <w:rStyle w:val="PlainTextChar"/>
        </w:rPr>
        <w:t>$</w:t>
      </w:r>
      <w:r w:rsidR="009A6486" w:rsidRPr="009A6486">
        <w:t xml:space="preserve"> </w:t>
      </w:r>
      <w:r w:rsidR="009A6486" w:rsidRPr="009A6486">
        <w:rPr>
          <w:rStyle w:val="PlainTextChar"/>
        </w:rPr>
        <w:t>python3 Task02.py './hashes/Task02Hashes.txt'</w:t>
      </w:r>
      <w:r w:rsidR="009A6486">
        <w:rPr>
          <w:rStyle w:val="PlainTextChar"/>
        </w:rPr>
        <w:t xml:space="preserve"> </w:t>
      </w:r>
      <w:r w:rsidR="009A6486" w:rsidRPr="009A6486">
        <w:rPr>
          <w:rStyle w:val="PlainTextChar"/>
        </w:rPr>
        <w:t>'./dictionaries/PasswordDictionary.txt'</w:t>
      </w:r>
      <w:r w:rsidR="009A6486">
        <w:rPr>
          <w:rStyle w:val="PlainTextChar"/>
        </w:rPr>
        <w:t xml:space="preserve"> </w:t>
      </w:r>
      <w:r>
        <w:t>dd</w:t>
      </w:r>
    </w:p>
    <w:p w14:paraId="0BCAFAED" w14:textId="77777777" w:rsidR="005E0EF9" w:rsidRDefault="005E0EF9" w:rsidP="00F40EA6"/>
    <w:p w14:paraId="66CE0915" w14:textId="4A9BC862" w:rsidR="00F40EA6" w:rsidRDefault="00F40EA6" w:rsidP="00F40EA6">
      <w:pPr>
        <w:pStyle w:val="Heading2"/>
      </w:pPr>
      <w:r>
        <w:t>Task 03</w:t>
      </w:r>
    </w:p>
    <w:p w14:paraId="1D9C70F2" w14:textId="77777777" w:rsidR="00EE5B8E" w:rsidRDefault="00EE5B8E" w:rsidP="00EE5B8E"/>
    <w:p w14:paraId="1315AAD5" w14:textId="4F6404DE" w:rsidR="00EE5B8E" w:rsidRDefault="00EE5B8E" w:rsidP="00EE5B8E">
      <w:r>
        <w:t>NEED TO ALLOW HASH INPUT?</w:t>
      </w:r>
      <w:r w:rsidR="00337912">
        <w:t xml:space="preserve"> WORKS for </w:t>
      </w:r>
      <w:r w:rsidR="00844F6D">
        <w:t>T1 But not T2?</w:t>
      </w:r>
    </w:p>
    <w:p w14:paraId="05640B74" w14:textId="77777777" w:rsidR="00DC54A8" w:rsidRDefault="00DC54A8">
      <w:pPr>
        <w:spacing w:after="200" w:line="276" w:lineRule="auto"/>
        <w:rPr>
          <w:rFonts w:eastAsiaTheme="majorEastAsia" w:cstheme="majorBidi"/>
          <w:b/>
          <w:bCs/>
          <w:color w:val="B01513" w:themeColor="accent1"/>
          <w:sz w:val="28"/>
          <w:szCs w:val="26"/>
        </w:rPr>
      </w:pPr>
      <w:r>
        <w:br w:type="page"/>
      </w:r>
    </w:p>
    <w:p w14:paraId="60D7EE86" w14:textId="45DB33EE" w:rsidR="00C636F5" w:rsidRDefault="00EA735E" w:rsidP="00EA735E">
      <w:pPr>
        <w:pStyle w:val="Heading2"/>
      </w:pPr>
      <w:r>
        <w:lastRenderedPageBreak/>
        <w:t>Task 04</w:t>
      </w:r>
    </w:p>
    <w:p w14:paraId="2577F29B" w14:textId="2D14488F" w:rsidR="00DF711D" w:rsidRDefault="00DF711D" w:rsidP="00DF711D">
      <w:r w:rsidRPr="00DF711D">
        <w:rPr>
          <w:highlight w:val="lightGray"/>
        </w:rPr>
        <w:t>1000 words describing: (1) the goals, (2) the methods, (3) the conclusions, (4) what you learned.</w:t>
      </w:r>
      <w:r w:rsidR="00EA6E13">
        <w:t xml:space="preserve"> </w:t>
      </w:r>
    </w:p>
    <w:p w14:paraId="0F81935B" w14:textId="77777777" w:rsidR="00E825BE" w:rsidRPr="00E825BE" w:rsidRDefault="00E825BE" w:rsidP="00E825BE">
      <w:pPr>
        <w:rPr>
          <w:highlight w:val="lightGray"/>
        </w:rPr>
      </w:pPr>
      <w:r w:rsidRPr="00E825BE">
        <w:rPr>
          <w:highlight w:val="lightGray"/>
        </w:rPr>
        <w:t>- [Communication] How well communicated was the work?</w:t>
      </w:r>
    </w:p>
    <w:p w14:paraId="78FEBBBC" w14:textId="77777777" w:rsidR="00E825BE" w:rsidRPr="00E825BE" w:rsidRDefault="00E825BE" w:rsidP="00E825BE">
      <w:pPr>
        <w:rPr>
          <w:highlight w:val="lightGray"/>
        </w:rPr>
      </w:pPr>
      <w:r w:rsidRPr="00E825BE">
        <w:rPr>
          <w:highlight w:val="lightGray"/>
        </w:rPr>
        <w:t>- [Knowledge and understanding] How much knowledge and understanding was demonstrated?</w:t>
      </w:r>
    </w:p>
    <w:p w14:paraId="5F75058B" w14:textId="77777777" w:rsidR="00E825BE" w:rsidRPr="00E825BE" w:rsidRDefault="00E825BE" w:rsidP="00E825BE">
      <w:pPr>
        <w:rPr>
          <w:highlight w:val="lightGray"/>
        </w:rPr>
      </w:pPr>
      <w:r w:rsidRPr="00E825BE">
        <w:rPr>
          <w:highlight w:val="lightGray"/>
        </w:rPr>
        <w:t>- [Skill demonstrated]</w:t>
      </w:r>
      <w:r w:rsidRPr="00E825BE">
        <w:rPr>
          <w:b/>
          <w:bCs/>
          <w:highlight w:val="lightGray"/>
        </w:rPr>
        <w:t> </w:t>
      </w:r>
      <w:r w:rsidRPr="00E825BE">
        <w:rPr>
          <w:highlight w:val="lightGray"/>
        </w:rPr>
        <w:t>How complex was what was done? How well was it done?</w:t>
      </w:r>
    </w:p>
    <w:p w14:paraId="27629511" w14:textId="77777777" w:rsidR="00E825BE" w:rsidRPr="00E825BE" w:rsidRDefault="00E825BE" w:rsidP="00E825BE">
      <w:r w:rsidRPr="00E825BE">
        <w:rPr>
          <w:highlight w:val="lightGray"/>
        </w:rPr>
        <w:t>- [Work done] How much work was done?</w:t>
      </w:r>
    </w:p>
    <w:p w14:paraId="33DFB007" w14:textId="77777777" w:rsidR="00E825BE" w:rsidRPr="00DF711D" w:rsidRDefault="00E825BE" w:rsidP="00DF711D"/>
    <w:p w14:paraId="29551A8B" w14:textId="6ACEBE81" w:rsidR="00EA735E" w:rsidRDefault="00915255" w:rsidP="00EA735E">
      <w:r>
        <w:t xml:space="preserve">Rainbow Tables seemed like the most interesting </w:t>
      </w:r>
      <w:r w:rsidR="00C7156E">
        <w:t xml:space="preserve">area to further </w:t>
      </w:r>
      <w:r w:rsidR="00FE393A">
        <w:t xml:space="preserve">develop my cracking application. </w:t>
      </w:r>
      <w:r w:rsidR="001C583C">
        <w:t>Doesn’t return the exact password, but this doesn’t matter as it would still authenticate against the hash.</w:t>
      </w:r>
    </w:p>
    <w:p w14:paraId="76A3C172" w14:textId="7F6B31D2" w:rsidR="00634C63" w:rsidRDefault="00634C63" w:rsidP="00634C63">
      <w:pPr>
        <w:pStyle w:val="Heading3"/>
      </w:pPr>
      <w:r>
        <w:t>Goals</w:t>
      </w:r>
    </w:p>
    <w:p w14:paraId="68EF0857" w14:textId="0C86113A" w:rsidR="00C666DB" w:rsidRDefault="00C666DB" w:rsidP="00C22D71">
      <w:pPr>
        <w:pStyle w:val="ListParagraph"/>
        <w:numPr>
          <w:ilvl w:val="0"/>
          <w:numId w:val="2"/>
        </w:numPr>
      </w:pPr>
      <w:r>
        <w:t xml:space="preserve">Create </w:t>
      </w:r>
      <w:proofErr w:type="spellStart"/>
      <w:r>
        <w:t>rainbowTable</w:t>
      </w:r>
      <w:proofErr w:type="spellEnd"/>
      <w:r>
        <w:t xml:space="preserve"> </w:t>
      </w:r>
      <w:proofErr w:type="gramStart"/>
      <w:r>
        <w:t>Class</w:t>
      </w:r>
      <w:proofErr w:type="gramEnd"/>
    </w:p>
    <w:p w14:paraId="0E3BDC91" w14:textId="3EE4C1E3" w:rsidR="00C22D71" w:rsidRPr="00D13884" w:rsidRDefault="00C22D71" w:rsidP="00C22D71">
      <w:pPr>
        <w:pStyle w:val="ListParagraph"/>
        <w:numPr>
          <w:ilvl w:val="0"/>
          <w:numId w:val="2"/>
        </w:numPr>
      </w:pPr>
      <w:r>
        <w:t xml:space="preserve">Create a reduction function that reduces a hash to a string of a given </w:t>
      </w:r>
      <w:r>
        <w:t xml:space="preserve">alphabet and </w:t>
      </w:r>
      <w:proofErr w:type="spellStart"/>
      <w:proofErr w:type="gramStart"/>
      <w:r>
        <w:t>lenth</w:t>
      </w:r>
      <w:proofErr w:type="spellEnd"/>
      <w:proofErr w:type="gramEnd"/>
    </w:p>
    <w:p w14:paraId="6FFF7197" w14:textId="647AA794" w:rsidR="00347539" w:rsidRDefault="00F21E73" w:rsidP="00F21E73">
      <w:pPr>
        <w:pStyle w:val="ListParagraph"/>
        <w:numPr>
          <w:ilvl w:val="0"/>
          <w:numId w:val="2"/>
        </w:numPr>
      </w:pPr>
      <w:r>
        <w:t xml:space="preserve">Create a function that creates a </w:t>
      </w:r>
      <w:r w:rsidR="0061103F">
        <w:t>ra</w:t>
      </w:r>
      <w:r w:rsidR="00D060B0">
        <w:t>inb</w:t>
      </w:r>
      <w:r w:rsidR="0061103F">
        <w:t xml:space="preserve">ow table </w:t>
      </w:r>
      <w:r w:rsidR="00347539">
        <w:t xml:space="preserve">given a reduction </w:t>
      </w:r>
      <w:r w:rsidR="00D060B0">
        <w:t>function</w:t>
      </w:r>
      <w:r w:rsidR="00C22D71">
        <w:t xml:space="preserve"> and a number or chains and their </w:t>
      </w:r>
      <w:proofErr w:type="gramStart"/>
      <w:r w:rsidR="00C22D71">
        <w:t>length</w:t>
      </w:r>
      <w:proofErr w:type="gramEnd"/>
    </w:p>
    <w:p w14:paraId="7621669F" w14:textId="62ACB9ED" w:rsidR="003644E4" w:rsidRDefault="009A3549" w:rsidP="00F21E73">
      <w:pPr>
        <w:pStyle w:val="ListParagraph"/>
        <w:numPr>
          <w:ilvl w:val="0"/>
          <w:numId w:val="2"/>
        </w:numPr>
      </w:pPr>
      <w:r>
        <w:t xml:space="preserve">Create a function that can save and load the rainbow </w:t>
      </w:r>
      <w:proofErr w:type="gramStart"/>
      <w:r>
        <w:t>table</w:t>
      </w:r>
      <w:proofErr w:type="gramEnd"/>
    </w:p>
    <w:p w14:paraId="4E76E6A9" w14:textId="6E5D77CE" w:rsidR="00634C63" w:rsidRDefault="009A3549" w:rsidP="00634C63">
      <w:pPr>
        <w:pStyle w:val="ListParagraph"/>
        <w:numPr>
          <w:ilvl w:val="0"/>
          <w:numId w:val="2"/>
        </w:numPr>
      </w:pPr>
      <w:r>
        <w:t xml:space="preserve">Finally create a cracking function that </w:t>
      </w:r>
      <w:r w:rsidR="001C583C">
        <w:t>checks if uncracked passwords are in the rainbow table and return the password if so</w:t>
      </w:r>
      <w:r w:rsidR="00E67FC8">
        <w:t>.</w:t>
      </w:r>
    </w:p>
    <w:p w14:paraId="6D478F89" w14:textId="60C972F6" w:rsidR="00E67FC8" w:rsidRDefault="00E67FC8" w:rsidP="00634C63">
      <w:pPr>
        <w:pStyle w:val="ListParagraph"/>
        <w:numPr>
          <w:ilvl w:val="0"/>
          <w:numId w:val="2"/>
        </w:numPr>
      </w:pPr>
      <w:r>
        <w:t>Compare speed of dictionary attack to rainbow table</w:t>
      </w:r>
    </w:p>
    <w:p w14:paraId="22D5BB6C" w14:textId="42B50B09" w:rsidR="00634C63" w:rsidRDefault="00634C63" w:rsidP="00634C63">
      <w:pPr>
        <w:pStyle w:val="Heading3"/>
      </w:pPr>
      <w:r>
        <w:t>Methods</w:t>
      </w:r>
    </w:p>
    <w:p w14:paraId="4697CA4C" w14:textId="77777777" w:rsidR="00634C63" w:rsidRDefault="00634C63" w:rsidP="00634C63"/>
    <w:p w14:paraId="3D1C298A" w14:textId="003572DA" w:rsidR="00634C63" w:rsidRDefault="00634C63" w:rsidP="00634C63">
      <w:pPr>
        <w:pStyle w:val="Heading3"/>
      </w:pPr>
      <w:r>
        <w:t>Conclusions</w:t>
      </w:r>
    </w:p>
    <w:p w14:paraId="7D294AB9" w14:textId="77777777" w:rsidR="00312C35" w:rsidRDefault="00312C35" w:rsidP="00312C35"/>
    <w:p w14:paraId="7B4B3E3C" w14:textId="49E55F52" w:rsidR="00312C35" w:rsidRPr="00312C35" w:rsidRDefault="00312C35" w:rsidP="00312C35">
      <w:pPr>
        <w:pStyle w:val="Heading3"/>
      </w:pPr>
      <w:r>
        <w:t>What I learnt</w:t>
      </w:r>
    </w:p>
    <w:sectPr w:rsidR="00312C35" w:rsidRPr="00312C35" w:rsidSect="000160CB">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C8C3D" w14:textId="77777777" w:rsidR="00986328" w:rsidRDefault="00986328" w:rsidP="003F09DC">
      <w:pPr>
        <w:spacing w:after="0" w:line="240" w:lineRule="auto"/>
      </w:pPr>
      <w:r>
        <w:separator/>
      </w:r>
    </w:p>
  </w:endnote>
  <w:endnote w:type="continuationSeparator" w:id="0">
    <w:p w14:paraId="6452589F" w14:textId="77777777" w:rsidR="00986328" w:rsidRDefault="00986328" w:rsidP="003F0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0719303"/>
      <w:docPartObj>
        <w:docPartGallery w:val="Page Numbers (Bottom of Page)"/>
        <w:docPartUnique/>
      </w:docPartObj>
    </w:sdtPr>
    <w:sdtContent>
      <w:p w14:paraId="418337EA" w14:textId="77777777" w:rsidR="00F6572C" w:rsidRDefault="00F6572C" w:rsidP="001A40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04E1CD" w14:textId="77777777" w:rsidR="003F09DC" w:rsidRDefault="003F09DC" w:rsidP="00F6572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34410929"/>
      <w:docPartObj>
        <w:docPartGallery w:val="Page Numbers (Bottom of Page)"/>
        <w:docPartUnique/>
      </w:docPartObj>
    </w:sdtPr>
    <w:sdtContent>
      <w:p w14:paraId="606AE328" w14:textId="77777777" w:rsidR="00F6572C" w:rsidRDefault="00F6572C" w:rsidP="001A407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7F9955F6" w14:textId="39353560" w:rsidR="003F09DC" w:rsidRDefault="00F6572C" w:rsidP="00F6572C">
    <w:pPr>
      <w:pStyle w:val="Footer"/>
      <w:ind w:right="360"/>
    </w:pPr>
    <w:r>
      <w:t>(</w:t>
    </w:r>
    <w:r w:rsidR="00B66467" w:rsidRPr="00B66467">
      <w:t>52093180</w:t>
    </w:r>
    <w:r w:rsidR="00B66467">
      <w:t>)</w:t>
    </w:r>
    <w:r w:rsidR="0042791C">
      <w:tab/>
    </w:r>
    <w:r w:rsidR="00B66467">
      <w:t>UoA</w:t>
    </w:r>
    <w:r w:rsidR="0042791C">
      <w:t xml:space="preserve"> – </w:t>
    </w:r>
    <w:r w:rsidR="00827E47">
      <w:t>CS4028</w:t>
    </w:r>
    <w:r w:rsidR="00A27426">
      <w:t>–</w:t>
    </w:r>
    <w:r w:rsidR="00D07384">
      <w:t xml:space="preserve"> Ass</w:t>
    </w:r>
    <w:r w:rsidR="00A27426">
      <w:t xml:space="preserve"> </w:t>
    </w:r>
    <w:r w:rsidR="00827E47">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61790" w14:textId="77777777" w:rsidR="00986328" w:rsidRDefault="00986328" w:rsidP="003F09DC">
      <w:pPr>
        <w:spacing w:after="0" w:line="240" w:lineRule="auto"/>
      </w:pPr>
      <w:r>
        <w:separator/>
      </w:r>
    </w:p>
  </w:footnote>
  <w:footnote w:type="continuationSeparator" w:id="0">
    <w:p w14:paraId="1BCA90BA" w14:textId="77777777" w:rsidR="00986328" w:rsidRDefault="00986328" w:rsidP="003F09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CD22B8"/>
    <w:multiLevelType w:val="hybridMultilevel"/>
    <w:tmpl w:val="42180EA8"/>
    <w:lvl w:ilvl="0" w:tplc="73A890A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D8E7C23"/>
    <w:multiLevelType w:val="hybridMultilevel"/>
    <w:tmpl w:val="B326377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65367365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943265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47"/>
    <w:rsid w:val="000017ED"/>
    <w:rsid w:val="00003640"/>
    <w:rsid w:val="00006620"/>
    <w:rsid w:val="00006AD9"/>
    <w:rsid w:val="000160CB"/>
    <w:rsid w:val="00026807"/>
    <w:rsid w:val="00037189"/>
    <w:rsid w:val="00040894"/>
    <w:rsid w:val="00040A6D"/>
    <w:rsid w:val="00040C95"/>
    <w:rsid w:val="00041FA6"/>
    <w:rsid w:val="00055E49"/>
    <w:rsid w:val="00060F0C"/>
    <w:rsid w:val="00071976"/>
    <w:rsid w:val="00073530"/>
    <w:rsid w:val="00081E77"/>
    <w:rsid w:val="0008571B"/>
    <w:rsid w:val="00087EBF"/>
    <w:rsid w:val="00090073"/>
    <w:rsid w:val="000964C4"/>
    <w:rsid w:val="00096973"/>
    <w:rsid w:val="000A1731"/>
    <w:rsid w:val="000A1C5C"/>
    <w:rsid w:val="000A22EA"/>
    <w:rsid w:val="000B05D6"/>
    <w:rsid w:val="000C0695"/>
    <w:rsid w:val="000C2FBE"/>
    <w:rsid w:val="000C497F"/>
    <w:rsid w:val="000C5767"/>
    <w:rsid w:val="000D20ED"/>
    <w:rsid w:val="000D38C3"/>
    <w:rsid w:val="000D5B7F"/>
    <w:rsid w:val="000D5C00"/>
    <w:rsid w:val="000E0C23"/>
    <w:rsid w:val="00101885"/>
    <w:rsid w:val="00107054"/>
    <w:rsid w:val="001125EB"/>
    <w:rsid w:val="00125923"/>
    <w:rsid w:val="00133EFD"/>
    <w:rsid w:val="0013565C"/>
    <w:rsid w:val="00140E01"/>
    <w:rsid w:val="00141937"/>
    <w:rsid w:val="0014230D"/>
    <w:rsid w:val="00146D4E"/>
    <w:rsid w:val="00147C55"/>
    <w:rsid w:val="001672B7"/>
    <w:rsid w:val="00170B39"/>
    <w:rsid w:val="00175F18"/>
    <w:rsid w:val="001761DC"/>
    <w:rsid w:val="00184324"/>
    <w:rsid w:val="00184C53"/>
    <w:rsid w:val="0019120B"/>
    <w:rsid w:val="001965AC"/>
    <w:rsid w:val="001A7A6B"/>
    <w:rsid w:val="001B0D22"/>
    <w:rsid w:val="001B232F"/>
    <w:rsid w:val="001B3748"/>
    <w:rsid w:val="001C548B"/>
    <w:rsid w:val="001C583C"/>
    <w:rsid w:val="001C777D"/>
    <w:rsid w:val="001D0A53"/>
    <w:rsid w:val="001D0AD9"/>
    <w:rsid w:val="001D7B5D"/>
    <w:rsid w:val="001E07C0"/>
    <w:rsid w:val="001E25AF"/>
    <w:rsid w:val="001E5894"/>
    <w:rsid w:val="001E795D"/>
    <w:rsid w:val="001F59A4"/>
    <w:rsid w:val="00200437"/>
    <w:rsid w:val="00202261"/>
    <w:rsid w:val="002160FC"/>
    <w:rsid w:val="00216189"/>
    <w:rsid w:val="00216A0B"/>
    <w:rsid w:val="00234EA2"/>
    <w:rsid w:val="00235658"/>
    <w:rsid w:val="002372D9"/>
    <w:rsid w:val="00242DCC"/>
    <w:rsid w:val="002521F2"/>
    <w:rsid w:val="0025517E"/>
    <w:rsid w:val="00262F68"/>
    <w:rsid w:val="002752D7"/>
    <w:rsid w:val="002957A9"/>
    <w:rsid w:val="00296647"/>
    <w:rsid w:val="002A283F"/>
    <w:rsid w:val="002A2DB8"/>
    <w:rsid w:val="002A3473"/>
    <w:rsid w:val="002A4DFA"/>
    <w:rsid w:val="002B033C"/>
    <w:rsid w:val="002B2AB5"/>
    <w:rsid w:val="002B5667"/>
    <w:rsid w:val="002D0A9D"/>
    <w:rsid w:val="002D3A40"/>
    <w:rsid w:val="002D57BA"/>
    <w:rsid w:val="002E797A"/>
    <w:rsid w:val="002E7CC5"/>
    <w:rsid w:val="00304376"/>
    <w:rsid w:val="00304831"/>
    <w:rsid w:val="00306A13"/>
    <w:rsid w:val="00307483"/>
    <w:rsid w:val="0031191E"/>
    <w:rsid w:val="00311A15"/>
    <w:rsid w:val="00312C35"/>
    <w:rsid w:val="0031476D"/>
    <w:rsid w:val="00316670"/>
    <w:rsid w:val="0033083F"/>
    <w:rsid w:val="003309E1"/>
    <w:rsid w:val="00335A75"/>
    <w:rsid w:val="00337912"/>
    <w:rsid w:val="00340D64"/>
    <w:rsid w:val="00347539"/>
    <w:rsid w:val="003505FE"/>
    <w:rsid w:val="0035223A"/>
    <w:rsid w:val="003533D9"/>
    <w:rsid w:val="00355E42"/>
    <w:rsid w:val="00360BDD"/>
    <w:rsid w:val="003644E4"/>
    <w:rsid w:val="00374F85"/>
    <w:rsid w:val="00376D83"/>
    <w:rsid w:val="003906F0"/>
    <w:rsid w:val="00396F6E"/>
    <w:rsid w:val="003A1A94"/>
    <w:rsid w:val="003B3CCC"/>
    <w:rsid w:val="003B7C47"/>
    <w:rsid w:val="003C4D1E"/>
    <w:rsid w:val="003C51EE"/>
    <w:rsid w:val="003D1323"/>
    <w:rsid w:val="003D1347"/>
    <w:rsid w:val="003E1CA5"/>
    <w:rsid w:val="003E515B"/>
    <w:rsid w:val="003F05A9"/>
    <w:rsid w:val="003F09DC"/>
    <w:rsid w:val="003F47BB"/>
    <w:rsid w:val="00410C8D"/>
    <w:rsid w:val="004214AA"/>
    <w:rsid w:val="0042791C"/>
    <w:rsid w:val="004322B3"/>
    <w:rsid w:val="00433A07"/>
    <w:rsid w:val="0043619C"/>
    <w:rsid w:val="004449F3"/>
    <w:rsid w:val="00452F5B"/>
    <w:rsid w:val="00457830"/>
    <w:rsid w:val="00460CA4"/>
    <w:rsid w:val="0046173F"/>
    <w:rsid w:val="00463AFD"/>
    <w:rsid w:val="00481D0B"/>
    <w:rsid w:val="0048353A"/>
    <w:rsid w:val="00493387"/>
    <w:rsid w:val="004975AC"/>
    <w:rsid w:val="004A12A8"/>
    <w:rsid w:val="004A1521"/>
    <w:rsid w:val="004A2305"/>
    <w:rsid w:val="004B6688"/>
    <w:rsid w:val="004C0E54"/>
    <w:rsid w:val="004C7DED"/>
    <w:rsid w:val="004D72FC"/>
    <w:rsid w:val="004E59E0"/>
    <w:rsid w:val="004E632B"/>
    <w:rsid w:val="004F2EEA"/>
    <w:rsid w:val="00502A70"/>
    <w:rsid w:val="005128EC"/>
    <w:rsid w:val="00516190"/>
    <w:rsid w:val="00521001"/>
    <w:rsid w:val="00523BBC"/>
    <w:rsid w:val="00526769"/>
    <w:rsid w:val="00527A9D"/>
    <w:rsid w:val="00532C8F"/>
    <w:rsid w:val="00532DB2"/>
    <w:rsid w:val="00535C0D"/>
    <w:rsid w:val="00537425"/>
    <w:rsid w:val="0055327D"/>
    <w:rsid w:val="00553900"/>
    <w:rsid w:val="00575CC8"/>
    <w:rsid w:val="005802B4"/>
    <w:rsid w:val="0058073D"/>
    <w:rsid w:val="00582612"/>
    <w:rsid w:val="0058285D"/>
    <w:rsid w:val="00597A10"/>
    <w:rsid w:val="005A11B2"/>
    <w:rsid w:val="005A1D13"/>
    <w:rsid w:val="005A5912"/>
    <w:rsid w:val="005A7A0F"/>
    <w:rsid w:val="005B04F7"/>
    <w:rsid w:val="005D34D5"/>
    <w:rsid w:val="005E0EF9"/>
    <w:rsid w:val="005E35FB"/>
    <w:rsid w:val="005F1767"/>
    <w:rsid w:val="005F5BEA"/>
    <w:rsid w:val="005F784B"/>
    <w:rsid w:val="0060186B"/>
    <w:rsid w:val="006054EA"/>
    <w:rsid w:val="00607FCB"/>
    <w:rsid w:val="00610614"/>
    <w:rsid w:val="0061103F"/>
    <w:rsid w:val="006114A4"/>
    <w:rsid w:val="00616200"/>
    <w:rsid w:val="00616C9C"/>
    <w:rsid w:val="00623BA1"/>
    <w:rsid w:val="00634109"/>
    <w:rsid w:val="00634C63"/>
    <w:rsid w:val="006365D0"/>
    <w:rsid w:val="00637A9D"/>
    <w:rsid w:val="00637BB5"/>
    <w:rsid w:val="00640A7C"/>
    <w:rsid w:val="00640EC9"/>
    <w:rsid w:val="006411E9"/>
    <w:rsid w:val="0066008A"/>
    <w:rsid w:val="00665884"/>
    <w:rsid w:val="006725CA"/>
    <w:rsid w:val="00672854"/>
    <w:rsid w:val="00672B18"/>
    <w:rsid w:val="006779B0"/>
    <w:rsid w:val="00681AF3"/>
    <w:rsid w:val="006841C9"/>
    <w:rsid w:val="00684A9C"/>
    <w:rsid w:val="0068560D"/>
    <w:rsid w:val="00697492"/>
    <w:rsid w:val="006B0722"/>
    <w:rsid w:val="006B3A10"/>
    <w:rsid w:val="006C7D26"/>
    <w:rsid w:val="006D4599"/>
    <w:rsid w:val="006D6D68"/>
    <w:rsid w:val="006E2EA1"/>
    <w:rsid w:val="006E4354"/>
    <w:rsid w:val="006E74B2"/>
    <w:rsid w:val="006F4F1A"/>
    <w:rsid w:val="007026A8"/>
    <w:rsid w:val="00703E42"/>
    <w:rsid w:val="00712125"/>
    <w:rsid w:val="007146E2"/>
    <w:rsid w:val="00714AC2"/>
    <w:rsid w:val="00715125"/>
    <w:rsid w:val="0071750F"/>
    <w:rsid w:val="00721AA2"/>
    <w:rsid w:val="00723D96"/>
    <w:rsid w:val="0073252E"/>
    <w:rsid w:val="0073385A"/>
    <w:rsid w:val="00735397"/>
    <w:rsid w:val="00746392"/>
    <w:rsid w:val="00777141"/>
    <w:rsid w:val="00781E7C"/>
    <w:rsid w:val="007873FC"/>
    <w:rsid w:val="00794F8B"/>
    <w:rsid w:val="007A59CA"/>
    <w:rsid w:val="007C0A90"/>
    <w:rsid w:val="007C1FD5"/>
    <w:rsid w:val="007C2D3C"/>
    <w:rsid w:val="007D114D"/>
    <w:rsid w:val="007E724F"/>
    <w:rsid w:val="007E7A0B"/>
    <w:rsid w:val="007F3DF4"/>
    <w:rsid w:val="007F6E14"/>
    <w:rsid w:val="00800C71"/>
    <w:rsid w:val="00805828"/>
    <w:rsid w:val="008119D1"/>
    <w:rsid w:val="00811E14"/>
    <w:rsid w:val="00815240"/>
    <w:rsid w:val="0081657D"/>
    <w:rsid w:val="00825179"/>
    <w:rsid w:val="00826ACF"/>
    <w:rsid w:val="00827E47"/>
    <w:rsid w:val="008332B1"/>
    <w:rsid w:val="008342A6"/>
    <w:rsid w:val="0084357E"/>
    <w:rsid w:val="00844F6D"/>
    <w:rsid w:val="008629C0"/>
    <w:rsid w:val="008675BF"/>
    <w:rsid w:val="00873A25"/>
    <w:rsid w:val="0087700F"/>
    <w:rsid w:val="00890B2F"/>
    <w:rsid w:val="0089188D"/>
    <w:rsid w:val="00892094"/>
    <w:rsid w:val="00896B01"/>
    <w:rsid w:val="008A14BA"/>
    <w:rsid w:val="008A5624"/>
    <w:rsid w:val="008D0198"/>
    <w:rsid w:val="008E0A81"/>
    <w:rsid w:val="00902CD1"/>
    <w:rsid w:val="00915255"/>
    <w:rsid w:val="0091683A"/>
    <w:rsid w:val="00916DD7"/>
    <w:rsid w:val="00920879"/>
    <w:rsid w:val="00925AB7"/>
    <w:rsid w:val="00931CE2"/>
    <w:rsid w:val="00936114"/>
    <w:rsid w:val="0093704B"/>
    <w:rsid w:val="00937ED2"/>
    <w:rsid w:val="00944875"/>
    <w:rsid w:val="00945045"/>
    <w:rsid w:val="00945ECA"/>
    <w:rsid w:val="00950B51"/>
    <w:rsid w:val="009516B9"/>
    <w:rsid w:val="009528F5"/>
    <w:rsid w:val="00955101"/>
    <w:rsid w:val="009560D6"/>
    <w:rsid w:val="009672CB"/>
    <w:rsid w:val="00982E96"/>
    <w:rsid w:val="00986328"/>
    <w:rsid w:val="009A0981"/>
    <w:rsid w:val="009A3549"/>
    <w:rsid w:val="009A6486"/>
    <w:rsid w:val="009C203A"/>
    <w:rsid w:val="009C331F"/>
    <w:rsid w:val="009C48C6"/>
    <w:rsid w:val="009C5AAE"/>
    <w:rsid w:val="009D6BF8"/>
    <w:rsid w:val="009E00CD"/>
    <w:rsid w:val="009E5113"/>
    <w:rsid w:val="00A04974"/>
    <w:rsid w:val="00A17CB2"/>
    <w:rsid w:val="00A22FF5"/>
    <w:rsid w:val="00A27426"/>
    <w:rsid w:val="00A41071"/>
    <w:rsid w:val="00A4457E"/>
    <w:rsid w:val="00A51CD7"/>
    <w:rsid w:val="00A52DE9"/>
    <w:rsid w:val="00A64C60"/>
    <w:rsid w:val="00A7010C"/>
    <w:rsid w:val="00A72807"/>
    <w:rsid w:val="00A81703"/>
    <w:rsid w:val="00A83663"/>
    <w:rsid w:val="00AA1E9B"/>
    <w:rsid w:val="00AA53D1"/>
    <w:rsid w:val="00AB0548"/>
    <w:rsid w:val="00AB2F1C"/>
    <w:rsid w:val="00AB3C80"/>
    <w:rsid w:val="00AB4624"/>
    <w:rsid w:val="00AB66B1"/>
    <w:rsid w:val="00AC1374"/>
    <w:rsid w:val="00AD0B02"/>
    <w:rsid w:val="00AD144D"/>
    <w:rsid w:val="00AD55C3"/>
    <w:rsid w:val="00AD79D1"/>
    <w:rsid w:val="00AD7A8B"/>
    <w:rsid w:val="00AE0B7E"/>
    <w:rsid w:val="00B05E47"/>
    <w:rsid w:val="00B070D0"/>
    <w:rsid w:val="00B076DE"/>
    <w:rsid w:val="00B171DE"/>
    <w:rsid w:val="00B17955"/>
    <w:rsid w:val="00B2059F"/>
    <w:rsid w:val="00B219C3"/>
    <w:rsid w:val="00B27CAF"/>
    <w:rsid w:val="00B303F2"/>
    <w:rsid w:val="00B305B7"/>
    <w:rsid w:val="00B3373B"/>
    <w:rsid w:val="00B3641B"/>
    <w:rsid w:val="00B37307"/>
    <w:rsid w:val="00B4500E"/>
    <w:rsid w:val="00B51648"/>
    <w:rsid w:val="00B51D7F"/>
    <w:rsid w:val="00B51F76"/>
    <w:rsid w:val="00B55CE1"/>
    <w:rsid w:val="00B60A6A"/>
    <w:rsid w:val="00B66467"/>
    <w:rsid w:val="00B664AE"/>
    <w:rsid w:val="00B73D5D"/>
    <w:rsid w:val="00B83B53"/>
    <w:rsid w:val="00B847A6"/>
    <w:rsid w:val="00B9373F"/>
    <w:rsid w:val="00B937C9"/>
    <w:rsid w:val="00BA53DA"/>
    <w:rsid w:val="00BB2414"/>
    <w:rsid w:val="00BB3D04"/>
    <w:rsid w:val="00BC16AC"/>
    <w:rsid w:val="00BD1FCD"/>
    <w:rsid w:val="00BD5CC0"/>
    <w:rsid w:val="00BE2555"/>
    <w:rsid w:val="00BF594D"/>
    <w:rsid w:val="00BF59B9"/>
    <w:rsid w:val="00C0581B"/>
    <w:rsid w:val="00C07330"/>
    <w:rsid w:val="00C10C87"/>
    <w:rsid w:val="00C15970"/>
    <w:rsid w:val="00C16E00"/>
    <w:rsid w:val="00C22D71"/>
    <w:rsid w:val="00C318CF"/>
    <w:rsid w:val="00C42F88"/>
    <w:rsid w:val="00C43C72"/>
    <w:rsid w:val="00C50ADB"/>
    <w:rsid w:val="00C57591"/>
    <w:rsid w:val="00C61F37"/>
    <w:rsid w:val="00C636F5"/>
    <w:rsid w:val="00C666DB"/>
    <w:rsid w:val="00C7156E"/>
    <w:rsid w:val="00C77DB4"/>
    <w:rsid w:val="00C82FB6"/>
    <w:rsid w:val="00C869F3"/>
    <w:rsid w:val="00CA366E"/>
    <w:rsid w:val="00CA429C"/>
    <w:rsid w:val="00CA7F66"/>
    <w:rsid w:val="00CB009F"/>
    <w:rsid w:val="00CB48FB"/>
    <w:rsid w:val="00CC4120"/>
    <w:rsid w:val="00CC7DDC"/>
    <w:rsid w:val="00CE73A1"/>
    <w:rsid w:val="00CF0A33"/>
    <w:rsid w:val="00CF5E86"/>
    <w:rsid w:val="00CF6308"/>
    <w:rsid w:val="00D01CCD"/>
    <w:rsid w:val="00D0231C"/>
    <w:rsid w:val="00D048F3"/>
    <w:rsid w:val="00D060B0"/>
    <w:rsid w:val="00D07384"/>
    <w:rsid w:val="00D13884"/>
    <w:rsid w:val="00D16300"/>
    <w:rsid w:val="00D25797"/>
    <w:rsid w:val="00D26E98"/>
    <w:rsid w:val="00D27E71"/>
    <w:rsid w:val="00D3342B"/>
    <w:rsid w:val="00D45404"/>
    <w:rsid w:val="00D517E9"/>
    <w:rsid w:val="00D5408C"/>
    <w:rsid w:val="00D610AB"/>
    <w:rsid w:val="00D621ED"/>
    <w:rsid w:val="00D63394"/>
    <w:rsid w:val="00D67B95"/>
    <w:rsid w:val="00D67F37"/>
    <w:rsid w:val="00D86CBF"/>
    <w:rsid w:val="00D92BC1"/>
    <w:rsid w:val="00DB1951"/>
    <w:rsid w:val="00DB700C"/>
    <w:rsid w:val="00DC04F8"/>
    <w:rsid w:val="00DC0F65"/>
    <w:rsid w:val="00DC1F28"/>
    <w:rsid w:val="00DC54A8"/>
    <w:rsid w:val="00DD094F"/>
    <w:rsid w:val="00DD4B5B"/>
    <w:rsid w:val="00DD4CD8"/>
    <w:rsid w:val="00DF5A26"/>
    <w:rsid w:val="00DF711D"/>
    <w:rsid w:val="00E00781"/>
    <w:rsid w:val="00E03F30"/>
    <w:rsid w:val="00E054B5"/>
    <w:rsid w:val="00E12F70"/>
    <w:rsid w:val="00E137D7"/>
    <w:rsid w:val="00E17425"/>
    <w:rsid w:val="00E37CA6"/>
    <w:rsid w:val="00E40F0A"/>
    <w:rsid w:val="00E5674D"/>
    <w:rsid w:val="00E60CE9"/>
    <w:rsid w:val="00E648DD"/>
    <w:rsid w:val="00E66AC5"/>
    <w:rsid w:val="00E67FC8"/>
    <w:rsid w:val="00E7285E"/>
    <w:rsid w:val="00E825BE"/>
    <w:rsid w:val="00E83899"/>
    <w:rsid w:val="00E87C72"/>
    <w:rsid w:val="00E911DD"/>
    <w:rsid w:val="00E91475"/>
    <w:rsid w:val="00EA4940"/>
    <w:rsid w:val="00EA6BDC"/>
    <w:rsid w:val="00EA6E13"/>
    <w:rsid w:val="00EA735E"/>
    <w:rsid w:val="00EB3441"/>
    <w:rsid w:val="00EB6131"/>
    <w:rsid w:val="00EC1465"/>
    <w:rsid w:val="00EC6289"/>
    <w:rsid w:val="00ED1D17"/>
    <w:rsid w:val="00ED5EBD"/>
    <w:rsid w:val="00ED61E3"/>
    <w:rsid w:val="00ED751F"/>
    <w:rsid w:val="00EE5B8E"/>
    <w:rsid w:val="00EE6315"/>
    <w:rsid w:val="00F00A5E"/>
    <w:rsid w:val="00F21E73"/>
    <w:rsid w:val="00F26B4D"/>
    <w:rsid w:val="00F27D3A"/>
    <w:rsid w:val="00F365C3"/>
    <w:rsid w:val="00F40EA6"/>
    <w:rsid w:val="00F4270B"/>
    <w:rsid w:val="00F450C3"/>
    <w:rsid w:val="00F474A1"/>
    <w:rsid w:val="00F533CF"/>
    <w:rsid w:val="00F57CD8"/>
    <w:rsid w:val="00F61107"/>
    <w:rsid w:val="00F64523"/>
    <w:rsid w:val="00F6572C"/>
    <w:rsid w:val="00F6585C"/>
    <w:rsid w:val="00F667CC"/>
    <w:rsid w:val="00F700F3"/>
    <w:rsid w:val="00F70CB9"/>
    <w:rsid w:val="00F71110"/>
    <w:rsid w:val="00F7729B"/>
    <w:rsid w:val="00F773A6"/>
    <w:rsid w:val="00F85F39"/>
    <w:rsid w:val="00F93568"/>
    <w:rsid w:val="00F958A7"/>
    <w:rsid w:val="00F96B96"/>
    <w:rsid w:val="00FC3170"/>
    <w:rsid w:val="00FE393A"/>
    <w:rsid w:val="00FE57B2"/>
    <w:rsid w:val="00FE5828"/>
    <w:rsid w:val="00FE71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175CBA"/>
  <w15:chartTrackingRefBased/>
  <w15:docId w15:val="{20E354F1-1376-9945-A6BE-CF645CB5A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5912"/>
    <w:pPr>
      <w:spacing w:after="180" w:line="274" w:lineRule="auto"/>
    </w:pPr>
    <w:rPr>
      <w:sz w:val="21"/>
    </w:rPr>
  </w:style>
  <w:style w:type="paragraph" w:styleId="Heading1">
    <w:name w:val="heading 1"/>
    <w:basedOn w:val="Normal"/>
    <w:next w:val="Normal"/>
    <w:link w:val="Heading1Char"/>
    <w:uiPriority w:val="9"/>
    <w:qFormat/>
    <w:rsid w:val="005A5912"/>
    <w:pPr>
      <w:keepNext/>
      <w:keepLines/>
      <w:spacing w:before="360" w:after="0" w:line="240" w:lineRule="auto"/>
      <w:outlineLvl w:val="0"/>
    </w:pPr>
    <w:rPr>
      <w:rFonts w:asciiTheme="majorHAnsi" w:eastAsiaTheme="majorEastAsia" w:hAnsiTheme="majorHAnsi" w:cstheme="majorBidi"/>
      <w:bCs/>
      <w:color w:val="B01513" w:themeColor="accent1"/>
      <w:spacing w:val="20"/>
      <w:sz w:val="32"/>
      <w:szCs w:val="28"/>
    </w:rPr>
  </w:style>
  <w:style w:type="paragraph" w:styleId="Heading2">
    <w:name w:val="heading 2"/>
    <w:basedOn w:val="Normal"/>
    <w:next w:val="Normal"/>
    <w:link w:val="Heading2Char"/>
    <w:uiPriority w:val="9"/>
    <w:unhideWhenUsed/>
    <w:qFormat/>
    <w:rsid w:val="005A5912"/>
    <w:pPr>
      <w:keepNext/>
      <w:keepLines/>
      <w:spacing w:before="120" w:after="0" w:line="240" w:lineRule="auto"/>
      <w:outlineLvl w:val="1"/>
    </w:pPr>
    <w:rPr>
      <w:rFonts w:eastAsiaTheme="majorEastAsia" w:cstheme="majorBidi"/>
      <w:b/>
      <w:bCs/>
      <w:color w:val="B01513" w:themeColor="accent1"/>
      <w:sz w:val="28"/>
      <w:szCs w:val="26"/>
    </w:rPr>
  </w:style>
  <w:style w:type="paragraph" w:styleId="Heading3">
    <w:name w:val="heading 3"/>
    <w:basedOn w:val="Normal"/>
    <w:next w:val="Normal"/>
    <w:link w:val="Heading3Char"/>
    <w:uiPriority w:val="9"/>
    <w:unhideWhenUsed/>
    <w:qFormat/>
    <w:rsid w:val="005A5912"/>
    <w:pPr>
      <w:keepNext/>
      <w:keepLines/>
      <w:spacing w:before="20" w:after="0" w:line="240" w:lineRule="auto"/>
      <w:outlineLvl w:val="2"/>
    </w:pPr>
    <w:rPr>
      <w:rFonts w:asciiTheme="majorHAnsi" w:eastAsiaTheme="majorEastAsia" w:hAnsiTheme="majorHAnsi" w:cstheme="majorBidi"/>
      <w:bCs/>
      <w:color w:val="1E5155" w:themeColor="text2"/>
      <w:spacing w:val="14"/>
      <w:sz w:val="24"/>
    </w:rPr>
  </w:style>
  <w:style w:type="paragraph" w:styleId="Heading4">
    <w:name w:val="heading 4"/>
    <w:basedOn w:val="Normal"/>
    <w:next w:val="Normal"/>
    <w:link w:val="Heading4Char"/>
    <w:uiPriority w:val="9"/>
    <w:semiHidden/>
    <w:unhideWhenUsed/>
    <w:qFormat/>
    <w:rsid w:val="005A5912"/>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5A5912"/>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5A5912"/>
    <w:pPr>
      <w:keepNext/>
      <w:keepLines/>
      <w:spacing w:before="200" w:after="0"/>
      <w:outlineLvl w:val="5"/>
    </w:pPr>
    <w:rPr>
      <w:rFonts w:asciiTheme="majorHAnsi" w:eastAsiaTheme="majorEastAsia" w:hAnsiTheme="majorHAnsi" w:cstheme="majorBidi"/>
      <w:iCs/>
      <w:color w:val="B01513" w:themeColor="accent1"/>
      <w:sz w:val="22"/>
    </w:rPr>
  </w:style>
  <w:style w:type="paragraph" w:styleId="Heading7">
    <w:name w:val="heading 7"/>
    <w:basedOn w:val="Normal"/>
    <w:next w:val="Normal"/>
    <w:link w:val="Heading7Char"/>
    <w:uiPriority w:val="9"/>
    <w:semiHidden/>
    <w:unhideWhenUsed/>
    <w:qFormat/>
    <w:rsid w:val="005A5912"/>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5A5912"/>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5A5912"/>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5912"/>
    <w:pPr>
      <w:spacing w:line="240" w:lineRule="auto"/>
      <w:ind w:left="720" w:hanging="288"/>
      <w:contextualSpacing/>
    </w:pPr>
    <w:rPr>
      <w:color w:val="1E5155" w:themeColor="text2"/>
    </w:rPr>
  </w:style>
  <w:style w:type="paragraph" w:styleId="BodyText">
    <w:name w:val="Body Text"/>
    <w:basedOn w:val="Normal"/>
    <w:link w:val="BodyTextChar"/>
    <w:rsid w:val="00BB2414"/>
    <w:pPr>
      <w:spacing w:after="120"/>
    </w:pPr>
    <w:rPr>
      <w:rFonts w:ascii="Verdana" w:eastAsia="Times New Roman" w:hAnsi="Verdana" w:cs="Times New Roman"/>
    </w:rPr>
  </w:style>
  <w:style w:type="character" w:customStyle="1" w:styleId="BodyTextChar">
    <w:name w:val="Body Text Char"/>
    <w:basedOn w:val="DefaultParagraphFont"/>
    <w:link w:val="BodyText"/>
    <w:rsid w:val="00BB2414"/>
    <w:rPr>
      <w:rFonts w:ascii="Verdana" w:eastAsia="Times New Roman" w:hAnsi="Verdana" w:cs="Times New Roman"/>
    </w:rPr>
  </w:style>
  <w:style w:type="paragraph" w:customStyle="1" w:styleId="PersonalName">
    <w:name w:val="Personal Name"/>
    <w:basedOn w:val="Title"/>
    <w:qFormat/>
    <w:rsid w:val="005A5912"/>
    <w:rPr>
      <w:b/>
      <w:caps/>
      <w:color w:val="000000"/>
      <w:sz w:val="28"/>
      <w:szCs w:val="28"/>
    </w:rPr>
  </w:style>
  <w:style w:type="paragraph" w:styleId="Title">
    <w:name w:val="Title"/>
    <w:basedOn w:val="Normal"/>
    <w:next w:val="Normal"/>
    <w:link w:val="TitleChar"/>
    <w:uiPriority w:val="10"/>
    <w:qFormat/>
    <w:rsid w:val="005A5912"/>
    <w:pPr>
      <w:spacing w:after="120" w:line="240" w:lineRule="auto"/>
      <w:contextualSpacing/>
    </w:pPr>
    <w:rPr>
      <w:rFonts w:asciiTheme="majorHAnsi" w:eastAsiaTheme="majorEastAsia" w:hAnsiTheme="majorHAnsi" w:cstheme="majorBidi"/>
      <w:color w:val="1E5155" w:themeColor="text2"/>
      <w:spacing w:val="30"/>
      <w:kern w:val="28"/>
      <w:sz w:val="96"/>
      <w:szCs w:val="52"/>
    </w:rPr>
  </w:style>
  <w:style w:type="character" w:customStyle="1" w:styleId="TitleChar">
    <w:name w:val="Title Char"/>
    <w:basedOn w:val="DefaultParagraphFont"/>
    <w:link w:val="Title"/>
    <w:uiPriority w:val="10"/>
    <w:rsid w:val="005A5912"/>
    <w:rPr>
      <w:rFonts w:asciiTheme="majorHAnsi" w:eastAsiaTheme="majorEastAsia" w:hAnsiTheme="majorHAnsi" w:cstheme="majorBidi"/>
      <w:color w:val="1E5155" w:themeColor="text2"/>
      <w:spacing w:val="30"/>
      <w:kern w:val="28"/>
      <w:sz w:val="96"/>
      <w:szCs w:val="52"/>
    </w:rPr>
  </w:style>
  <w:style w:type="character" w:customStyle="1" w:styleId="Heading1Char">
    <w:name w:val="Heading 1 Char"/>
    <w:basedOn w:val="DefaultParagraphFont"/>
    <w:link w:val="Heading1"/>
    <w:uiPriority w:val="9"/>
    <w:rsid w:val="005A5912"/>
    <w:rPr>
      <w:rFonts w:asciiTheme="majorHAnsi" w:eastAsiaTheme="majorEastAsia" w:hAnsiTheme="majorHAnsi" w:cstheme="majorBidi"/>
      <w:bCs/>
      <w:color w:val="B01513" w:themeColor="accent1"/>
      <w:spacing w:val="20"/>
      <w:sz w:val="32"/>
      <w:szCs w:val="28"/>
    </w:rPr>
  </w:style>
  <w:style w:type="character" w:customStyle="1" w:styleId="Heading2Char">
    <w:name w:val="Heading 2 Char"/>
    <w:basedOn w:val="DefaultParagraphFont"/>
    <w:link w:val="Heading2"/>
    <w:uiPriority w:val="9"/>
    <w:rsid w:val="005A5912"/>
    <w:rPr>
      <w:rFonts w:eastAsiaTheme="majorEastAsia" w:cstheme="majorBidi"/>
      <w:b/>
      <w:bCs/>
      <w:color w:val="B01513" w:themeColor="accent1"/>
      <w:sz w:val="28"/>
      <w:szCs w:val="26"/>
    </w:rPr>
  </w:style>
  <w:style w:type="character" w:customStyle="1" w:styleId="Heading3Char">
    <w:name w:val="Heading 3 Char"/>
    <w:basedOn w:val="DefaultParagraphFont"/>
    <w:link w:val="Heading3"/>
    <w:uiPriority w:val="9"/>
    <w:rsid w:val="005A5912"/>
    <w:rPr>
      <w:rFonts w:asciiTheme="majorHAnsi" w:eastAsiaTheme="majorEastAsia" w:hAnsiTheme="majorHAnsi" w:cstheme="majorBidi"/>
      <w:bCs/>
      <w:color w:val="1E5155" w:themeColor="text2"/>
      <w:spacing w:val="14"/>
      <w:sz w:val="24"/>
    </w:rPr>
  </w:style>
  <w:style w:type="character" w:customStyle="1" w:styleId="Heading4Char">
    <w:name w:val="Heading 4 Char"/>
    <w:basedOn w:val="DefaultParagraphFont"/>
    <w:link w:val="Heading4"/>
    <w:uiPriority w:val="9"/>
    <w:semiHidden/>
    <w:rsid w:val="005A5912"/>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5A5912"/>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5A5912"/>
    <w:rPr>
      <w:rFonts w:asciiTheme="majorHAnsi" w:eastAsiaTheme="majorEastAsia" w:hAnsiTheme="majorHAnsi" w:cstheme="majorBidi"/>
      <w:iCs/>
      <w:color w:val="B01513" w:themeColor="accent1"/>
    </w:rPr>
  </w:style>
  <w:style w:type="character" w:customStyle="1" w:styleId="Heading7Char">
    <w:name w:val="Heading 7 Char"/>
    <w:basedOn w:val="DefaultParagraphFont"/>
    <w:link w:val="Heading7"/>
    <w:uiPriority w:val="9"/>
    <w:semiHidden/>
    <w:rsid w:val="005A5912"/>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5A5912"/>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5A5912"/>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5A5912"/>
    <w:pPr>
      <w:spacing w:line="240" w:lineRule="auto"/>
    </w:pPr>
    <w:rPr>
      <w:rFonts w:asciiTheme="majorHAnsi" w:eastAsiaTheme="minorEastAsia" w:hAnsiTheme="majorHAnsi"/>
      <w:bCs/>
      <w:smallCaps/>
      <w:color w:val="1E5155" w:themeColor="text2"/>
      <w:spacing w:val="6"/>
      <w:sz w:val="22"/>
      <w:szCs w:val="18"/>
    </w:rPr>
  </w:style>
  <w:style w:type="paragraph" w:styleId="Subtitle">
    <w:name w:val="Subtitle"/>
    <w:basedOn w:val="Normal"/>
    <w:next w:val="Normal"/>
    <w:link w:val="SubtitleChar"/>
    <w:uiPriority w:val="11"/>
    <w:qFormat/>
    <w:rsid w:val="005A5912"/>
    <w:pPr>
      <w:numPr>
        <w:ilvl w:val="1"/>
      </w:numPr>
    </w:pPr>
    <w:rPr>
      <w:rFonts w:eastAsiaTheme="majorEastAsia" w:cstheme="majorBidi"/>
      <w:iCs/>
      <w:color w:val="1E5155" w:themeColor="text2"/>
      <w:sz w:val="40"/>
      <w:szCs w:val="24"/>
    </w:rPr>
  </w:style>
  <w:style w:type="character" w:customStyle="1" w:styleId="SubtitleChar">
    <w:name w:val="Subtitle Char"/>
    <w:basedOn w:val="DefaultParagraphFont"/>
    <w:link w:val="Subtitle"/>
    <w:uiPriority w:val="11"/>
    <w:rsid w:val="005A5912"/>
    <w:rPr>
      <w:rFonts w:eastAsiaTheme="majorEastAsia" w:cstheme="majorBidi"/>
      <w:iCs/>
      <w:color w:val="1E5155" w:themeColor="text2"/>
      <w:sz w:val="40"/>
      <w:szCs w:val="24"/>
    </w:rPr>
  </w:style>
  <w:style w:type="character" w:styleId="Strong">
    <w:name w:val="Strong"/>
    <w:basedOn w:val="DefaultParagraphFont"/>
    <w:uiPriority w:val="22"/>
    <w:qFormat/>
    <w:rsid w:val="005A5912"/>
    <w:rPr>
      <w:b w:val="0"/>
      <w:bCs/>
      <w:i/>
      <w:color w:val="1E5155" w:themeColor="text2"/>
    </w:rPr>
  </w:style>
  <w:style w:type="character" w:styleId="Emphasis">
    <w:name w:val="Emphasis"/>
    <w:basedOn w:val="DefaultParagraphFont"/>
    <w:uiPriority w:val="20"/>
    <w:qFormat/>
    <w:rsid w:val="005A5912"/>
    <w:rPr>
      <w:b/>
      <w:i/>
      <w:iCs/>
    </w:rPr>
  </w:style>
  <w:style w:type="paragraph" w:styleId="NoSpacing">
    <w:name w:val="No Spacing"/>
    <w:link w:val="NoSpacingChar"/>
    <w:uiPriority w:val="1"/>
    <w:qFormat/>
    <w:rsid w:val="005A5912"/>
    <w:pPr>
      <w:spacing w:after="0" w:line="240" w:lineRule="auto"/>
    </w:pPr>
  </w:style>
  <w:style w:type="character" w:customStyle="1" w:styleId="NoSpacingChar">
    <w:name w:val="No Spacing Char"/>
    <w:basedOn w:val="DefaultParagraphFont"/>
    <w:link w:val="NoSpacing"/>
    <w:uiPriority w:val="1"/>
    <w:rsid w:val="005A5912"/>
  </w:style>
  <w:style w:type="paragraph" w:styleId="Quote">
    <w:name w:val="Quote"/>
    <w:basedOn w:val="Normal"/>
    <w:next w:val="Normal"/>
    <w:link w:val="QuoteChar"/>
    <w:uiPriority w:val="29"/>
    <w:qFormat/>
    <w:rsid w:val="005A5912"/>
    <w:pPr>
      <w:spacing w:after="0" w:line="360" w:lineRule="auto"/>
      <w:jc w:val="center"/>
    </w:pPr>
    <w:rPr>
      <w:rFonts w:eastAsiaTheme="minorEastAsia"/>
      <w:b/>
      <w:i/>
      <w:iCs/>
      <w:color w:val="B01513" w:themeColor="accent1"/>
      <w:sz w:val="26"/>
    </w:rPr>
  </w:style>
  <w:style w:type="character" w:customStyle="1" w:styleId="QuoteChar">
    <w:name w:val="Quote Char"/>
    <w:basedOn w:val="DefaultParagraphFont"/>
    <w:link w:val="Quote"/>
    <w:uiPriority w:val="29"/>
    <w:rsid w:val="005A5912"/>
    <w:rPr>
      <w:rFonts w:eastAsiaTheme="minorEastAsia"/>
      <w:b/>
      <w:i/>
      <w:iCs/>
      <w:color w:val="B01513" w:themeColor="accent1"/>
      <w:sz w:val="26"/>
    </w:rPr>
  </w:style>
  <w:style w:type="paragraph" w:styleId="IntenseQuote">
    <w:name w:val="Intense Quote"/>
    <w:basedOn w:val="Normal"/>
    <w:next w:val="Normal"/>
    <w:link w:val="IntenseQuoteChar"/>
    <w:uiPriority w:val="30"/>
    <w:qFormat/>
    <w:rsid w:val="005A5912"/>
    <w:pPr>
      <w:pBdr>
        <w:top w:val="single" w:sz="36" w:space="8" w:color="B01513" w:themeColor="accent1"/>
        <w:left w:val="single" w:sz="36" w:space="8" w:color="B01513" w:themeColor="accent1"/>
        <w:bottom w:val="single" w:sz="36" w:space="8" w:color="B01513" w:themeColor="accent1"/>
        <w:right w:val="single" w:sz="36" w:space="8" w:color="B01513" w:themeColor="accent1"/>
      </w:pBdr>
      <w:shd w:val="clear" w:color="auto" w:fill="B01513"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5A5912"/>
    <w:rPr>
      <w:rFonts w:asciiTheme="majorHAnsi" w:eastAsiaTheme="minorEastAsia" w:hAnsiTheme="majorHAnsi"/>
      <w:bCs/>
      <w:iCs/>
      <w:color w:val="FFFFFF" w:themeColor="background1"/>
      <w:sz w:val="28"/>
      <w:shd w:val="clear" w:color="auto" w:fill="B01513" w:themeFill="accent1"/>
    </w:rPr>
  </w:style>
  <w:style w:type="character" w:styleId="SubtleEmphasis">
    <w:name w:val="Subtle Emphasis"/>
    <w:basedOn w:val="DefaultParagraphFont"/>
    <w:uiPriority w:val="19"/>
    <w:qFormat/>
    <w:rsid w:val="005A5912"/>
    <w:rPr>
      <w:i/>
      <w:iCs/>
      <w:color w:val="000000"/>
    </w:rPr>
  </w:style>
  <w:style w:type="character" w:styleId="IntenseEmphasis">
    <w:name w:val="Intense Emphasis"/>
    <w:basedOn w:val="DefaultParagraphFont"/>
    <w:uiPriority w:val="21"/>
    <w:qFormat/>
    <w:rsid w:val="005A5912"/>
    <w:rPr>
      <w:b/>
      <w:bCs/>
      <w:i/>
      <w:iCs/>
      <w:color w:val="B01513" w:themeColor="accent1"/>
    </w:rPr>
  </w:style>
  <w:style w:type="character" w:styleId="SubtleReference">
    <w:name w:val="Subtle Reference"/>
    <w:basedOn w:val="DefaultParagraphFont"/>
    <w:uiPriority w:val="31"/>
    <w:qFormat/>
    <w:rsid w:val="005A5912"/>
    <w:rPr>
      <w:smallCaps/>
      <w:color w:val="000000"/>
      <w:u w:val="single"/>
    </w:rPr>
  </w:style>
  <w:style w:type="character" w:styleId="IntenseReference">
    <w:name w:val="Intense Reference"/>
    <w:basedOn w:val="DefaultParagraphFont"/>
    <w:uiPriority w:val="32"/>
    <w:qFormat/>
    <w:rsid w:val="005A5912"/>
    <w:rPr>
      <w:b w:val="0"/>
      <w:bCs/>
      <w:smallCaps/>
      <w:color w:val="B01513" w:themeColor="accent1"/>
      <w:spacing w:val="5"/>
      <w:u w:val="single"/>
    </w:rPr>
  </w:style>
  <w:style w:type="character" w:styleId="BookTitle">
    <w:name w:val="Book Title"/>
    <w:basedOn w:val="DefaultParagraphFont"/>
    <w:uiPriority w:val="33"/>
    <w:qFormat/>
    <w:rsid w:val="005A5912"/>
    <w:rPr>
      <w:b/>
      <w:bCs/>
      <w:caps/>
      <w:smallCaps w:val="0"/>
      <w:color w:val="1E5155" w:themeColor="text2"/>
      <w:spacing w:val="10"/>
    </w:rPr>
  </w:style>
  <w:style w:type="paragraph" w:styleId="TOCHeading">
    <w:name w:val="TOC Heading"/>
    <w:basedOn w:val="Heading1"/>
    <w:next w:val="Normal"/>
    <w:uiPriority w:val="39"/>
    <w:semiHidden/>
    <w:unhideWhenUsed/>
    <w:qFormat/>
    <w:rsid w:val="005A5912"/>
    <w:pPr>
      <w:spacing w:before="480" w:line="264" w:lineRule="auto"/>
      <w:outlineLvl w:val="9"/>
    </w:pPr>
    <w:rPr>
      <w:b/>
    </w:rPr>
  </w:style>
  <w:style w:type="paragraph" w:styleId="Header">
    <w:name w:val="header"/>
    <w:basedOn w:val="Normal"/>
    <w:link w:val="HeaderChar"/>
    <w:uiPriority w:val="99"/>
    <w:unhideWhenUsed/>
    <w:rsid w:val="003F09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9DC"/>
    <w:rPr>
      <w:sz w:val="21"/>
    </w:rPr>
  </w:style>
  <w:style w:type="paragraph" w:styleId="Footer">
    <w:name w:val="footer"/>
    <w:basedOn w:val="Normal"/>
    <w:link w:val="FooterChar"/>
    <w:uiPriority w:val="99"/>
    <w:unhideWhenUsed/>
    <w:rsid w:val="003F09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9DC"/>
    <w:rPr>
      <w:sz w:val="21"/>
    </w:rPr>
  </w:style>
  <w:style w:type="character" w:styleId="PageNumber">
    <w:name w:val="page number"/>
    <w:basedOn w:val="DefaultParagraphFont"/>
    <w:uiPriority w:val="99"/>
    <w:semiHidden/>
    <w:unhideWhenUsed/>
    <w:rsid w:val="00F6572C"/>
  </w:style>
  <w:style w:type="character" w:styleId="Hyperlink">
    <w:name w:val="Hyperlink"/>
    <w:basedOn w:val="DefaultParagraphFont"/>
    <w:uiPriority w:val="99"/>
    <w:unhideWhenUsed/>
    <w:rsid w:val="00EE6315"/>
    <w:rPr>
      <w:color w:val="58C1BA" w:themeColor="hyperlink"/>
      <w:u w:val="single"/>
    </w:rPr>
  </w:style>
  <w:style w:type="character" w:styleId="UnresolvedMention">
    <w:name w:val="Unresolved Mention"/>
    <w:basedOn w:val="DefaultParagraphFont"/>
    <w:uiPriority w:val="99"/>
    <w:semiHidden/>
    <w:unhideWhenUsed/>
    <w:rsid w:val="00EE6315"/>
    <w:rPr>
      <w:color w:val="605E5C"/>
      <w:shd w:val="clear" w:color="auto" w:fill="E1DFDD"/>
    </w:rPr>
  </w:style>
  <w:style w:type="paragraph" w:styleId="Bibliography">
    <w:name w:val="Bibliography"/>
    <w:basedOn w:val="Normal"/>
    <w:next w:val="Normal"/>
    <w:uiPriority w:val="37"/>
    <w:unhideWhenUsed/>
    <w:rsid w:val="00CC7DDC"/>
  </w:style>
  <w:style w:type="character" w:styleId="HTMLSample">
    <w:name w:val="HTML Sample"/>
    <w:basedOn w:val="DefaultParagraphFont"/>
    <w:uiPriority w:val="99"/>
    <w:unhideWhenUsed/>
    <w:rsid w:val="005A1D13"/>
    <w:rPr>
      <w:rFonts w:ascii="Consolas" w:hAnsi="Consolas" w:cs="Consolas"/>
      <w:sz w:val="24"/>
      <w:szCs w:val="24"/>
    </w:rPr>
  </w:style>
  <w:style w:type="paragraph" w:styleId="PlainText">
    <w:name w:val="Plain Text"/>
    <w:basedOn w:val="Normal"/>
    <w:link w:val="PlainTextChar"/>
    <w:uiPriority w:val="99"/>
    <w:unhideWhenUsed/>
    <w:rsid w:val="00902CD1"/>
    <w:pPr>
      <w:spacing w:after="0" w:line="240" w:lineRule="auto"/>
    </w:pPr>
    <w:rPr>
      <w:rFonts w:ascii="Consolas" w:hAnsi="Consolas" w:cs="Consolas"/>
      <w:szCs w:val="21"/>
    </w:rPr>
  </w:style>
  <w:style w:type="character" w:customStyle="1" w:styleId="PlainTextChar">
    <w:name w:val="Plain Text Char"/>
    <w:basedOn w:val="DefaultParagraphFont"/>
    <w:link w:val="PlainText"/>
    <w:uiPriority w:val="99"/>
    <w:rsid w:val="00902CD1"/>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560">
      <w:bodyDiv w:val="1"/>
      <w:marLeft w:val="0"/>
      <w:marRight w:val="0"/>
      <w:marTop w:val="0"/>
      <w:marBottom w:val="0"/>
      <w:divBdr>
        <w:top w:val="none" w:sz="0" w:space="0" w:color="auto"/>
        <w:left w:val="none" w:sz="0" w:space="0" w:color="auto"/>
        <w:bottom w:val="none" w:sz="0" w:space="0" w:color="auto"/>
        <w:right w:val="none" w:sz="0" w:space="0" w:color="auto"/>
      </w:divBdr>
    </w:div>
    <w:div w:id="83721465">
      <w:bodyDiv w:val="1"/>
      <w:marLeft w:val="0"/>
      <w:marRight w:val="0"/>
      <w:marTop w:val="0"/>
      <w:marBottom w:val="0"/>
      <w:divBdr>
        <w:top w:val="none" w:sz="0" w:space="0" w:color="auto"/>
        <w:left w:val="none" w:sz="0" w:space="0" w:color="auto"/>
        <w:bottom w:val="none" w:sz="0" w:space="0" w:color="auto"/>
        <w:right w:val="none" w:sz="0" w:space="0" w:color="auto"/>
      </w:divBdr>
    </w:div>
    <w:div w:id="86511697">
      <w:bodyDiv w:val="1"/>
      <w:marLeft w:val="0"/>
      <w:marRight w:val="0"/>
      <w:marTop w:val="0"/>
      <w:marBottom w:val="0"/>
      <w:divBdr>
        <w:top w:val="none" w:sz="0" w:space="0" w:color="auto"/>
        <w:left w:val="none" w:sz="0" w:space="0" w:color="auto"/>
        <w:bottom w:val="none" w:sz="0" w:space="0" w:color="auto"/>
        <w:right w:val="none" w:sz="0" w:space="0" w:color="auto"/>
      </w:divBdr>
    </w:div>
    <w:div w:id="190337560">
      <w:bodyDiv w:val="1"/>
      <w:marLeft w:val="0"/>
      <w:marRight w:val="0"/>
      <w:marTop w:val="0"/>
      <w:marBottom w:val="0"/>
      <w:divBdr>
        <w:top w:val="none" w:sz="0" w:space="0" w:color="auto"/>
        <w:left w:val="none" w:sz="0" w:space="0" w:color="auto"/>
        <w:bottom w:val="none" w:sz="0" w:space="0" w:color="auto"/>
        <w:right w:val="none" w:sz="0" w:space="0" w:color="auto"/>
      </w:divBdr>
    </w:div>
    <w:div w:id="233976982">
      <w:bodyDiv w:val="1"/>
      <w:marLeft w:val="0"/>
      <w:marRight w:val="0"/>
      <w:marTop w:val="0"/>
      <w:marBottom w:val="0"/>
      <w:divBdr>
        <w:top w:val="none" w:sz="0" w:space="0" w:color="auto"/>
        <w:left w:val="none" w:sz="0" w:space="0" w:color="auto"/>
        <w:bottom w:val="none" w:sz="0" w:space="0" w:color="auto"/>
        <w:right w:val="none" w:sz="0" w:space="0" w:color="auto"/>
      </w:divBdr>
    </w:div>
    <w:div w:id="234053086">
      <w:bodyDiv w:val="1"/>
      <w:marLeft w:val="0"/>
      <w:marRight w:val="0"/>
      <w:marTop w:val="0"/>
      <w:marBottom w:val="0"/>
      <w:divBdr>
        <w:top w:val="none" w:sz="0" w:space="0" w:color="auto"/>
        <w:left w:val="none" w:sz="0" w:space="0" w:color="auto"/>
        <w:bottom w:val="none" w:sz="0" w:space="0" w:color="auto"/>
        <w:right w:val="none" w:sz="0" w:space="0" w:color="auto"/>
      </w:divBdr>
    </w:div>
    <w:div w:id="401949571">
      <w:bodyDiv w:val="1"/>
      <w:marLeft w:val="0"/>
      <w:marRight w:val="0"/>
      <w:marTop w:val="0"/>
      <w:marBottom w:val="0"/>
      <w:divBdr>
        <w:top w:val="none" w:sz="0" w:space="0" w:color="auto"/>
        <w:left w:val="none" w:sz="0" w:space="0" w:color="auto"/>
        <w:bottom w:val="none" w:sz="0" w:space="0" w:color="auto"/>
        <w:right w:val="none" w:sz="0" w:space="0" w:color="auto"/>
      </w:divBdr>
    </w:div>
    <w:div w:id="465047201">
      <w:bodyDiv w:val="1"/>
      <w:marLeft w:val="0"/>
      <w:marRight w:val="0"/>
      <w:marTop w:val="0"/>
      <w:marBottom w:val="0"/>
      <w:divBdr>
        <w:top w:val="none" w:sz="0" w:space="0" w:color="auto"/>
        <w:left w:val="none" w:sz="0" w:space="0" w:color="auto"/>
        <w:bottom w:val="none" w:sz="0" w:space="0" w:color="auto"/>
        <w:right w:val="none" w:sz="0" w:space="0" w:color="auto"/>
      </w:divBdr>
    </w:div>
    <w:div w:id="543905304">
      <w:bodyDiv w:val="1"/>
      <w:marLeft w:val="0"/>
      <w:marRight w:val="0"/>
      <w:marTop w:val="0"/>
      <w:marBottom w:val="0"/>
      <w:divBdr>
        <w:top w:val="none" w:sz="0" w:space="0" w:color="auto"/>
        <w:left w:val="none" w:sz="0" w:space="0" w:color="auto"/>
        <w:bottom w:val="none" w:sz="0" w:space="0" w:color="auto"/>
        <w:right w:val="none" w:sz="0" w:space="0" w:color="auto"/>
      </w:divBdr>
    </w:div>
    <w:div w:id="607201404">
      <w:bodyDiv w:val="1"/>
      <w:marLeft w:val="0"/>
      <w:marRight w:val="0"/>
      <w:marTop w:val="0"/>
      <w:marBottom w:val="0"/>
      <w:divBdr>
        <w:top w:val="none" w:sz="0" w:space="0" w:color="auto"/>
        <w:left w:val="none" w:sz="0" w:space="0" w:color="auto"/>
        <w:bottom w:val="none" w:sz="0" w:space="0" w:color="auto"/>
        <w:right w:val="none" w:sz="0" w:space="0" w:color="auto"/>
      </w:divBdr>
    </w:div>
    <w:div w:id="662465666">
      <w:bodyDiv w:val="1"/>
      <w:marLeft w:val="0"/>
      <w:marRight w:val="0"/>
      <w:marTop w:val="0"/>
      <w:marBottom w:val="0"/>
      <w:divBdr>
        <w:top w:val="none" w:sz="0" w:space="0" w:color="auto"/>
        <w:left w:val="none" w:sz="0" w:space="0" w:color="auto"/>
        <w:bottom w:val="none" w:sz="0" w:space="0" w:color="auto"/>
        <w:right w:val="none" w:sz="0" w:space="0" w:color="auto"/>
      </w:divBdr>
    </w:div>
    <w:div w:id="742991234">
      <w:bodyDiv w:val="1"/>
      <w:marLeft w:val="0"/>
      <w:marRight w:val="0"/>
      <w:marTop w:val="0"/>
      <w:marBottom w:val="0"/>
      <w:divBdr>
        <w:top w:val="none" w:sz="0" w:space="0" w:color="auto"/>
        <w:left w:val="none" w:sz="0" w:space="0" w:color="auto"/>
        <w:bottom w:val="none" w:sz="0" w:space="0" w:color="auto"/>
        <w:right w:val="none" w:sz="0" w:space="0" w:color="auto"/>
      </w:divBdr>
    </w:div>
    <w:div w:id="775635726">
      <w:bodyDiv w:val="1"/>
      <w:marLeft w:val="0"/>
      <w:marRight w:val="0"/>
      <w:marTop w:val="0"/>
      <w:marBottom w:val="0"/>
      <w:divBdr>
        <w:top w:val="none" w:sz="0" w:space="0" w:color="auto"/>
        <w:left w:val="none" w:sz="0" w:space="0" w:color="auto"/>
        <w:bottom w:val="none" w:sz="0" w:space="0" w:color="auto"/>
        <w:right w:val="none" w:sz="0" w:space="0" w:color="auto"/>
      </w:divBdr>
    </w:div>
    <w:div w:id="1243368938">
      <w:bodyDiv w:val="1"/>
      <w:marLeft w:val="0"/>
      <w:marRight w:val="0"/>
      <w:marTop w:val="0"/>
      <w:marBottom w:val="0"/>
      <w:divBdr>
        <w:top w:val="none" w:sz="0" w:space="0" w:color="auto"/>
        <w:left w:val="none" w:sz="0" w:space="0" w:color="auto"/>
        <w:bottom w:val="none" w:sz="0" w:space="0" w:color="auto"/>
        <w:right w:val="none" w:sz="0" w:space="0" w:color="auto"/>
      </w:divBdr>
    </w:div>
    <w:div w:id="1280990011">
      <w:bodyDiv w:val="1"/>
      <w:marLeft w:val="0"/>
      <w:marRight w:val="0"/>
      <w:marTop w:val="0"/>
      <w:marBottom w:val="0"/>
      <w:divBdr>
        <w:top w:val="none" w:sz="0" w:space="0" w:color="auto"/>
        <w:left w:val="none" w:sz="0" w:space="0" w:color="auto"/>
        <w:bottom w:val="none" w:sz="0" w:space="0" w:color="auto"/>
        <w:right w:val="none" w:sz="0" w:space="0" w:color="auto"/>
      </w:divBdr>
    </w:div>
    <w:div w:id="1308969305">
      <w:bodyDiv w:val="1"/>
      <w:marLeft w:val="0"/>
      <w:marRight w:val="0"/>
      <w:marTop w:val="0"/>
      <w:marBottom w:val="0"/>
      <w:divBdr>
        <w:top w:val="none" w:sz="0" w:space="0" w:color="auto"/>
        <w:left w:val="none" w:sz="0" w:space="0" w:color="auto"/>
        <w:bottom w:val="none" w:sz="0" w:space="0" w:color="auto"/>
        <w:right w:val="none" w:sz="0" w:space="0" w:color="auto"/>
      </w:divBdr>
    </w:div>
    <w:div w:id="1422413279">
      <w:bodyDiv w:val="1"/>
      <w:marLeft w:val="0"/>
      <w:marRight w:val="0"/>
      <w:marTop w:val="0"/>
      <w:marBottom w:val="0"/>
      <w:divBdr>
        <w:top w:val="none" w:sz="0" w:space="0" w:color="auto"/>
        <w:left w:val="none" w:sz="0" w:space="0" w:color="auto"/>
        <w:bottom w:val="none" w:sz="0" w:space="0" w:color="auto"/>
        <w:right w:val="none" w:sz="0" w:space="0" w:color="auto"/>
      </w:divBdr>
    </w:div>
    <w:div w:id="1504128651">
      <w:bodyDiv w:val="1"/>
      <w:marLeft w:val="0"/>
      <w:marRight w:val="0"/>
      <w:marTop w:val="0"/>
      <w:marBottom w:val="0"/>
      <w:divBdr>
        <w:top w:val="none" w:sz="0" w:space="0" w:color="auto"/>
        <w:left w:val="none" w:sz="0" w:space="0" w:color="auto"/>
        <w:bottom w:val="none" w:sz="0" w:space="0" w:color="auto"/>
        <w:right w:val="none" w:sz="0" w:space="0" w:color="auto"/>
      </w:divBdr>
    </w:div>
    <w:div w:id="1618367626">
      <w:bodyDiv w:val="1"/>
      <w:marLeft w:val="0"/>
      <w:marRight w:val="0"/>
      <w:marTop w:val="0"/>
      <w:marBottom w:val="0"/>
      <w:divBdr>
        <w:top w:val="none" w:sz="0" w:space="0" w:color="auto"/>
        <w:left w:val="none" w:sz="0" w:space="0" w:color="auto"/>
        <w:bottom w:val="none" w:sz="0" w:space="0" w:color="auto"/>
        <w:right w:val="none" w:sz="0" w:space="0" w:color="auto"/>
      </w:divBdr>
    </w:div>
    <w:div w:id="1754934419">
      <w:bodyDiv w:val="1"/>
      <w:marLeft w:val="0"/>
      <w:marRight w:val="0"/>
      <w:marTop w:val="0"/>
      <w:marBottom w:val="0"/>
      <w:divBdr>
        <w:top w:val="none" w:sz="0" w:space="0" w:color="auto"/>
        <w:left w:val="none" w:sz="0" w:space="0" w:color="auto"/>
        <w:bottom w:val="none" w:sz="0" w:space="0" w:color="auto"/>
        <w:right w:val="none" w:sz="0" w:space="0" w:color="auto"/>
      </w:divBdr>
    </w:div>
    <w:div w:id="1849364885">
      <w:bodyDiv w:val="1"/>
      <w:marLeft w:val="0"/>
      <w:marRight w:val="0"/>
      <w:marTop w:val="0"/>
      <w:marBottom w:val="0"/>
      <w:divBdr>
        <w:top w:val="none" w:sz="0" w:space="0" w:color="auto"/>
        <w:left w:val="none" w:sz="0" w:space="0" w:color="auto"/>
        <w:bottom w:val="none" w:sz="0" w:space="0" w:color="auto"/>
        <w:right w:val="none" w:sz="0" w:space="0" w:color="auto"/>
      </w:divBdr>
      <w:divsChild>
        <w:div w:id="516312549">
          <w:marLeft w:val="540"/>
          <w:marRight w:val="0"/>
          <w:marTop w:val="0"/>
          <w:marBottom w:val="0"/>
          <w:divBdr>
            <w:top w:val="none" w:sz="0" w:space="0" w:color="auto"/>
            <w:left w:val="none" w:sz="0" w:space="0" w:color="auto"/>
            <w:bottom w:val="none" w:sz="0" w:space="0" w:color="auto"/>
            <w:right w:val="none" w:sz="0" w:space="0" w:color="auto"/>
          </w:divBdr>
        </w:div>
        <w:div w:id="1579092641">
          <w:marLeft w:val="540"/>
          <w:marRight w:val="0"/>
          <w:marTop w:val="0"/>
          <w:marBottom w:val="0"/>
          <w:divBdr>
            <w:top w:val="none" w:sz="0" w:space="0" w:color="auto"/>
            <w:left w:val="none" w:sz="0" w:space="0" w:color="auto"/>
            <w:bottom w:val="none" w:sz="0" w:space="0" w:color="auto"/>
            <w:right w:val="none" w:sz="0" w:space="0" w:color="auto"/>
          </w:divBdr>
        </w:div>
        <w:div w:id="1146779784">
          <w:marLeft w:val="540"/>
          <w:marRight w:val="0"/>
          <w:marTop w:val="0"/>
          <w:marBottom w:val="0"/>
          <w:divBdr>
            <w:top w:val="none" w:sz="0" w:space="0" w:color="auto"/>
            <w:left w:val="none" w:sz="0" w:space="0" w:color="auto"/>
            <w:bottom w:val="none" w:sz="0" w:space="0" w:color="auto"/>
            <w:right w:val="none" w:sz="0" w:space="0" w:color="auto"/>
          </w:divBdr>
        </w:div>
        <w:div w:id="626818653">
          <w:marLeft w:val="540"/>
          <w:marRight w:val="0"/>
          <w:marTop w:val="0"/>
          <w:marBottom w:val="0"/>
          <w:divBdr>
            <w:top w:val="none" w:sz="0" w:space="0" w:color="auto"/>
            <w:left w:val="none" w:sz="0" w:space="0" w:color="auto"/>
            <w:bottom w:val="none" w:sz="0" w:space="0" w:color="auto"/>
            <w:right w:val="none" w:sz="0" w:space="0" w:color="auto"/>
          </w:divBdr>
        </w:div>
      </w:divsChild>
    </w:div>
    <w:div w:id="1893883959">
      <w:bodyDiv w:val="1"/>
      <w:marLeft w:val="0"/>
      <w:marRight w:val="0"/>
      <w:marTop w:val="0"/>
      <w:marBottom w:val="0"/>
      <w:divBdr>
        <w:top w:val="none" w:sz="0" w:space="0" w:color="auto"/>
        <w:left w:val="none" w:sz="0" w:space="0" w:color="auto"/>
        <w:bottom w:val="none" w:sz="0" w:space="0" w:color="auto"/>
        <w:right w:val="none" w:sz="0" w:space="0" w:color="auto"/>
      </w:divBdr>
    </w:div>
    <w:div w:id="1995402830">
      <w:bodyDiv w:val="1"/>
      <w:marLeft w:val="0"/>
      <w:marRight w:val="0"/>
      <w:marTop w:val="0"/>
      <w:marBottom w:val="0"/>
      <w:divBdr>
        <w:top w:val="none" w:sz="0" w:space="0" w:color="auto"/>
        <w:left w:val="none" w:sz="0" w:space="0" w:color="auto"/>
        <w:bottom w:val="none" w:sz="0" w:space="0" w:color="auto"/>
        <w:right w:val="none" w:sz="0" w:space="0" w:color="auto"/>
      </w:divBdr>
    </w:div>
    <w:div w:id="2005938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ichaelritchie/Library/Group%20Containers/UBF8T346G9.Office/User%20Content.localized/Templates.localized/UoA%20Essay%20Templat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2A041E8-1536-564A-98C0-20BA046F9165}">
  <we:reference id="f518cb36-c901-4d52-a9e7-4331342e485d" version="1.1.0.0" store="EXCatalog" storeType="EXCatalog"/>
  <we:alternateReferences>
    <we:reference id="WA200001011" version="1.1.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Mic17</b:Tag>
    <b:SourceType>InternetSite</b:SourceType>
    <b:Guid>{1DD8EFE8-47C9-7D46-9C19-67EE6C460782}</b:Guid>
    <b:Title>Occupy and Black Lives Matter failed. We can either win wars or win elections</b:Title>
    <b:Year>2017</b:Year>
    <b:Author>
      <b:Author>
        <b:NameList>
          <b:Person>
            <b:Last>White</b:Last>
            <b:First>Micah</b:First>
          </b:Person>
        </b:NameList>
      </b:Author>
    </b:Author>
    <b:InternetSiteTitle>The Guardian</b:InternetSiteTitle>
    <b:URL>https://www.theguardian.com/commentisfree/2017/aug/29/why-are-our-protests-failing-and-how-can-we-achieve-social-change-today</b:URL>
    <b:Month>Aug</b:Month>
    <b:Day>28</b:Day>
    <b:RefOrder>3</b:RefOrder>
  </b:Source>
  <b:Source>
    <b:Tag>Mic15</b:Tag>
    <b:SourceType>DocumentFromInternetSite</b:SourceType>
    <b:Guid>{DB9C97C6-2987-0943-81A5-EC7BCE0D7DB3}</b:Guid>
    <b:Title>The Triumph of Occupy Wall Street</b:Title>
    <b:URL>https://www.theatlantic.com/politics/archive/2015/06/the-triumph-of-occupy-wall-street/395408/</b:URL>
    <b:Year>2015</b:Year>
    <b:Month>Jun</b:Month>
    <b:Day>10</b:Day>
    <b:Author>
      <b:Author>
        <b:NameList>
          <b:Person>
            <b:Last>Levitin</b:Last>
            <b:First>Michael</b:First>
          </b:Person>
        </b:NameList>
      </b:Author>
    </b:Author>
    <b:RefOrder>4</b:RefOrder>
  </b:Source>
  <b:Source>
    <b:Tag>Mar10</b:Tag>
    <b:SourceType>BookSection</b:SourceType>
    <b:Guid>{A08D5B47-3586-CB4C-9946-555C87F0DB33}</b:Guid>
    <b:Title>Leading change: Leadership, organization, and social movements.</b:Title>
    <b:Year>2010</b:Year>
    <b:Author>
      <b:Author>
        <b:NameList>
          <b:Person>
            <b:Last>Ganz</b:Last>
            <b:First>Marshall</b:First>
          </b:Person>
        </b:NameList>
      </b:Author>
    </b:Author>
    <b:BookTitle>Handbook of leadership theory and practice</b:BookTitle>
    <b:Pages>1-10</b:Pages>
    <b:RefOrder>5</b:RefOrder>
  </b:Source>
  <b:Source>
    <b:Tag>Zey17</b:Tag>
    <b:SourceType>BookSection</b:SourceType>
    <b:Guid>{87D8F3A1-862E-FD48-9446-95F7E88EA5C9}</b:Guid>
    <b:Author>
      <b:Author>
        <b:NameList>
          <b:Person>
            <b:Last>Tufekci</b:Last>
            <b:First>Zeynep</b:First>
          </b:Person>
        </b:NameList>
      </b:Author>
    </b:Author>
    <b:BookTitle>Twitter and Tear Gas</b:BookTitle>
    <b:Publisher>Yale University Press</b:Publisher>
    <b:Year>2017</b:Year>
    <b:Pages>Preface</b:Pages>
    <b:RefOrder>1</b:RefOrder>
  </b:Source>
  <b:Source>
    <b:Tag>Jan20</b:Tag>
    <b:SourceType>DocumentFromInternetSite</b:SourceType>
    <b:Guid>{70C21146-843A-3248-BF58-42CF548B8BFE}</b:Guid>
    <b:Author>
      <b:Author>
        <b:NameList>
          <b:Person>
            <b:Last>Janken</b:Last>
            <b:First>Kenneth</b:First>
            <b:Middle>R</b:Middle>
          </b:Person>
        </b:NameList>
      </b:Author>
    </b:Author>
    <b:Title>The Civil Rights Movement: 1929-1960s.</b:Title>
    <b:URL>http://nationalhumanitiescenter.org/tserve/freedom/1917beyond/essays/crm.htm</b:URL>
    <b:YearAccessed>2020</b:YearAccessed>
    <b:MonthAccessed>Nov</b:MonthAccessed>
    <b:DayAccessed>09</b:DayAccessed>
    <b:RefOrder>2</b:RefOrder>
  </b:Source>
  <b:Source>
    <b:Tag>Bla20</b:Tag>
    <b:SourceType>InternetSite</b:SourceType>
    <b:Guid>{5838384C-41FB-7E4F-91E3-1C4CC3251657}</b:Guid>
    <b:Title>Black Lives Matter</b:Title>
    <b:URL>https://blacklivesmatter.com/</b:URL>
    <b:Year>2020</b:Year>
    <b:Author>
      <b:Author>
        <b:Corporate>Black Lives Matter Network</b:Corporate>
      </b:Author>
    </b:Author>
    <b:RefOrder>6</b:RefOrder>
  </b:Source>
  <b:Source>
    <b:Tag>Dan19</b:Tag>
    <b:SourceType>JournalArticle</b:SourceType>
    <b:Guid>{AABFA9B9-84AC-9B44-A007-F60096D7CEFA}</b:Guid>
    <b:Author>
      <b:Author>
        <b:NameList>
          <b:Person>
            <b:Last>Danielle K. Kilgo</b:Last>
            <b:First>Rachel</b:First>
            <b:Middle>R. Mourao, &amp; George Sylvie</b:Middle>
          </b:Person>
        </b:NameList>
      </b:Author>
    </b:Author>
    <b:Title>Martin to Brown</b:Title>
    <b:Year>2019</b:Year>
    <b:JournalName>Journalism Practice</b:JournalName>
    <b:Volume>13</b:Volume>
    <b:Issue>4</b:Issue>
    <b:Pages>413-430</b:Pages>
    <b:RefOrder>7</b:RefOrder>
  </b:Source>
</b:Sources>
</file>

<file path=customXml/itemProps1.xml><?xml version="1.0" encoding="utf-8"?>
<ds:datastoreItem xmlns:ds="http://schemas.openxmlformats.org/officeDocument/2006/customXml" ds:itemID="{2B5E105D-CBAB-0A4E-8997-F16EECF49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UoA Essay Template.dotx</Template>
  <TotalTime>109</TotalTime>
  <Pages>3</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JB Ritchie</dc:creator>
  <cp:keywords/>
  <dc:description/>
  <cp:lastModifiedBy>RITCHIE, MICHAEL (UG)</cp:lastModifiedBy>
  <cp:revision>88</cp:revision>
  <dcterms:created xsi:type="dcterms:W3CDTF">2023-10-16T21:24:00Z</dcterms:created>
  <dcterms:modified xsi:type="dcterms:W3CDTF">2023-10-21T16:25:00Z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documentId_7035</vt:lpwstr>
  </property>
  <property fmtid="{D5CDD505-2E9C-101B-9397-08002B2CF9AE}" pid="3" name="grammarly_documentContext">
    <vt:lpwstr>{"goals":[],"domain":"general","emotions":[],"dialect":"british"}</vt:lpwstr>
  </property>
</Properties>
</file>